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3746957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:rsidR="00B41ADB" w:rsidRDefault="00DA2073">
          <w:r>
            <w:rPr>
              <w:noProof/>
            </w:rPr>
            <w:pict>
              <v:rect id="Rectangle 47" o:spid="_x0000_s1087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" fillcolor="#3891a7 [3204]" stroked="f" strokeweight="1.25pt">
                <v:path arrowok="t"/>
                <v:textbox style="mso-next-textbox:#Rectangle 47" inset="21.6pt,1in,21.6pt">
                  <w:txbxContent>
                    <w:sdt>
                      <w:sdtPr>
                        <w:rPr>
                          <w:caps w:val="0"/>
                          <w:color w:val="FFFFFF" w:themeColor="background1"/>
                          <w:sz w:val="72"/>
                          <w:szCs w:val="72"/>
                        </w:rPr>
                        <w:alias w:val="Titre"/>
                        <w:id w:val="-1070349389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B72EDE" w:rsidRDefault="00B72EDE">
                          <w:pPr>
                            <w:pStyle w:val="Titre"/>
                            <w:jc w:val="right"/>
                            <w:rPr>
                              <w:caps w:val="0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aps w:val="0"/>
                              <w:color w:val="FFFFFF" w:themeColor="background1"/>
                              <w:sz w:val="72"/>
                              <w:szCs w:val="72"/>
                            </w:rPr>
                            <w:t>Dossier d’installation</w:t>
                          </w:r>
                        </w:p>
                      </w:sdtContent>
                    </w:sdt>
                    <w:p w:rsidR="00B72EDE" w:rsidRDefault="00B72EDE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sdt>
                      <w:sdtPr>
                        <w:rPr>
                          <w:color w:val="FFFFFF" w:themeColor="background1"/>
                          <w:sz w:val="21"/>
                          <w:szCs w:val="21"/>
                        </w:rPr>
                        <w:alias w:val="Résumé"/>
                        <w:id w:val="307982498"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EndPr/>
                      <w:sdtContent>
                        <w:p w:rsidR="00B72EDE" w:rsidRDefault="00B72EDE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Ce document est destiné aux développeurs qui souhaitent mettre en place un environnement de développement.</w:t>
                          </w:r>
                        </w:p>
                      </w:sdtContent>
                    </w:sdt>
                    <w:p w:rsidR="00B72EDE" w:rsidRDefault="00B72EDE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</w:p>
                    <w:sdt>
                      <w:sdtPr>
                        <w:rPr>
                          <w:b/>
                          <w:color w:val="FFFFFF" w:themeColor="background1"/>
                        </w:rPr>
                        <w:alias w:val="Auteur "/>
                        <w:tag w:val=""/>
                        <w:id w:val="-2120288446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B72EDE" w:rsidRPr="00BA3241" w:rsidRDefault="00B72EDE">
                          <w:pPr>
                            <w:spacing w:before="240"/>
                            <w:ind w:left="1008"/>
                            <w:jc w:val="right"/>
                            <w:rPr>
                              <w:b/>
                              <w:color w:val="FFFFFF" w:themeColor="background1"/>
                            </w:rPr>
                          </w:pPr>
                          <w:r w:rsidRPr="00BA3241">
                            <w:rPr>
                              <w:b/>
                              <w:color w:val="FFFFFF" w:themeColor="background1"/>
                            </w:rPr>
                            <w:t>Thomas GIRAULT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Rectangle 48" o:spid="_x0000_s1086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" fillcolor="#4f271c [3215]" stroked="f" strokeweight="1.25pt">
                <v:path arrowok="t"/>
                <v:textbox style="mso-next-textbox:#Rectangle 48" inset="14.4pt,,14.4pt">
                  <w:txbxContent>
                    <w:sdt>
                      <w:sdtPr>
                        <w:rPr>
                          <w:color w:val="FFFFFF" w:themeColor="background1"/>
                        </w:rPr>
                        <w:alias w:val="Sous-titre"/>
                        <w:id w:val="1090039369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:rsidR="00B72EDE" w:rsidRDefault="00B72EDE">
                          <w:pPr>
                            <w:pStyle w:val="Sous-titre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Dossier d’installation de l’environnement de développement v1.0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  <w:p w:rsidR="00B41ADB" w:rsidRDefault="00B41ADB"/>
        <w:p w:rsidR="00B41ADB" w:rsidRDefault="00B41ADB">
          <w:r>
            <w:rPr>
              <w:b/>
              <w:bCs/>
              <w:caps/>
            </w:rPr>
            <w:br w:type="page"/>
          </w:r>
        </w:p>
      </w:sdtContent>
    </w:sdt>
    <w:p w:rsidR="005103A8" w:rsidRDefault="005103A8" w:rsidP="005103A8">
      <w:pPr>
        <w:pStyle w:val="Titre1"/>
      </w:pPr>
      <w:bookmarkStart w:id="0" w:name="_Toc446871432"/>
      <w:r>
        <w:lastRenderedPageBreak/>
        <w:t>Table des illustrations</w:t>
      </w:r>
      <w:bookmarkEnd w:id="0"/>
    </w:p>
    <w:p w:rsidR="005103A8" w:rsidRDefault="00DA2073" w:rsidP="005103A8">
      <w:r>
        <w:fldChar w:fldCharType="begin"/>
      </w:r>
      <w:r>
        <w:instrText xml:space="preserve"> TOC \h \z \c "Figure" </w:instrText>
      </w:r>
      <w:r>
        <w:fldChar w:fldCharType="separate"/>
      </w:r>
      <w:r w:rsidR="00FB6254">
        <w:rPr>
          <w:b/>
          <w:bCs/>
          <w:noProof/>
        </w:rPr>
        <w:t>Aucune entrée de table d'illustration n'a été trouvée.</w:t>
      </w:r>
      <w:r>
        <w:rPr>
          <w:b/>
          <w:bCs/>
          <w:noProof/>
        </w:rPr>
        <w:fldChar w:fldCharType="end"/>
      </w:r>
      <w:r w:rsidR="005103A8">
        <w:br w:type="page"/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1322500935"/>
        <w:docPartObj>
          <w:docPartGallery w:val="Table of Contents"/>
          <w:docPartUnique/>
        </w:docPartObj>
      </w:sdtPr>
      <w:sdtEndPr/>
      <w:sdtContent>
        <w:p w:rsidR="005103A8" w:rsidRPr="00BA5167" w:rsidRDefault="005103A8" w:rsidP="005103A8">
          <w:pPr>
            <w:pStyle w:val="En-ttedetabledesmatires"/>
            <w:rPr>
              <w:sz w:val="20"/>
            </w:rPr>
          </w:pPr>
          <w:r w:rsidRPr="00BA5167">
            <w:rPr>
              <w:sz w:val="20"/>
            </w:rPr>
            <w:t>Sommaire</w:t>
          </w:r>
        </w:p>
        <w:p w:rsidR="00B54706" w:rsidRDefault="005103A8">
          <w:pPr>
            <w:pStyle w:val="TM1"/>
            <w:tabs>
              <w:tab w:val="right" w:leader="dot" w:pos="9742"/>
            </w:tabs>
            <w:rPr>
              <w:noProof/>
            </w:rPr>
          </w:pPr>
          <w:r w:rsidRPr="00BA5167">
            <w:rPr>
              <w:sz w:val="20"/>
            </w:rPr>
            <w:fldChar w:fldCharType="begin"/>
          </w:r>
          <w:r w:rsidRPr="00BA5167">
            <w:rPr>
              <w:sz w:val="20"/>
            </w:rPr>
            <w:instrText xml:space="preserve"> TOC \o "1-3" \h \z \u </w:instrText>
          </w:r>
          <w:r w:rsidRPr="00BA5167">
            <w:rPr>
              <w:sz w:val="20"/>
            </w:rPr>
            <w:fldChar w:fldCharType="separate"/>
          </w:r>
          <w:hyperlink w:anchor="_Toc446871432" w:history="1">
            <w:r w:rsidR="00B54706" w:rsidRPr="00FF7093">
              <w:rPr>
                <w:rStyle w:val="Lienhypertexte"/>
                <w:noProof/>
              </w:rPr>
              <w:t>Table des illustrations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_Toc446871432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1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DA2073">
          <w:pPr>
            <w:pStyle w:val="TM1"/>
            <w:tabs>
              <w:tab w:val="right" w:leader="dot" w:pos="9742"/>
            </w:tabs>
            <w:rPr>
              <w:noProof/>
            </w:rPr>
          </w:pPr>
          <w:hyperlink w:anchor="_Toc446871433" w:history="1">
            <w:r w:rsidR="00B54706" w:rsidRPr="00FF7093">
              <w:rPr>
                <w:rStyle w:val="Lienhypertexte"/>
                <w:noProof/>
              </w:rPr>
              <w:t>Suivi des modifications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_Toc446871433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3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DA2073">
          <w:pPr>
            <w:pStyle w:val="TM1"/>
            <w:tabs>
              <w:tab w:val="right" w:leader="dot" w:pos="9742"/>
            </w:tabs>
            <w:rPr>
              <w:noProof/>
            </w:rPr>
          </w:pPr>
          <w:hyperlink w:anchor="_Toc446871434" w:history="1">
            <w:r w:rsidR="00B54706" w:rsidRPr="00FF7093">
              <w:rPr>
                <w:rStyle w:val="Lienhypertexte"/>
                <w:noProof/>
              </w:rPr>
              <w:t>Caracteristiques techniques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_Toc446871434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3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DA2073">
          <w:pPr>
            <w:pStyle w:val="TM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446871435" w:history="1">
            <w:r w:rsidR="00B54706" w:rsidRPr="00FF7093">
              <w:rPr>
                <w:rStyle w:val="Lienhypertexte"/>
                <w:noProof/>
              </w:rPr>
              <w:t>1.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Prérequis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_Toc446871435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4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DA2073">
          <w:pPr>
            <w:pStyle w:val="TM2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446871436" w:history="1">
            <w:r w:rsidR="00B54706" w:rsidRPr="00FF7093">
              <w:rPr>
                <w:rStyle w:val="Lienhypertexte"/>
                <w:noProof/>
              </w:rPr>
              <w:t>1.1.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Caractéristiques de la machine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_Toc446871436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4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DA2073">
          <w:pPr>
            <w:pStyle w:val="TM2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446871437" w:history="1">
            <w:r w:rsidR="00B54706" w:rsidRPr="00FF7093">
              <w:rPr>
                <w:rStyle w:val="Lienhypertexte"/>
                <w:noProof/>
              </w:rPr>
              <w:t>1.2.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Configuration réseau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_Toc446871437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4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DA2073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38" w:history="1">
            <w:r w:rsidR="00B54706" w:rsidRPr="00FF7093">
              <w:rPr>
                <w:rStyle w:val="Lienhypertexte"/>
                <w:noProof/>
              </w:rPr>
              <w:t>1.2.1.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Configuration de l’interface réseau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_Toc446871438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4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DA2073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39" w:history="1">
            <w:r w:rsidR="00B54706" w:rsidRPr="00FF7093">
              <w:rPr>
                <w:rStyle w:val="Lienhypertexte"/>
                <w:noProof/>
              </w:rPr>
              <w:t>1.2.2.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Configuration des paramètres réseau globaux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_Toc446871439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4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DA2073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40" w:history="1">
            <w:r w:rsidR="00B54706" w:rsidRPr="00FF7093">
              <w:rPr>
                <w:rStyle w:val="Lienhypertexte"/>
                <w:noProof/>
              </w:rPr>
              <w:t>1.2.3.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Configuration du nom d’hôte de la machine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_Toc446871440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4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DA2073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41" w:history="1">
            <w:r w:rsidR="00B54706" w:rsidRPr="00FF7093">
              <w:rPr>
                <w:rStyle w:val="Lienhypertexte"/>
                <w:noProof/>
              </w:rPr>
              <w:t>1.2.4.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Configuration du FQDN de la machine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_Toc446871441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5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DA2073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42" w:history="1">
            <w:r w:rsidR="00B54706" w:rsidRPr="00FF7093">
              <w:rPr>
                <w:rStyle w:val="Lienhypertexte"/>
                <w:noProof/>
              </w:rPr>
              <w:t>1.2.5.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Configuration des serveurs DNS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_Toc446871442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5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DA2073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43" w:history="1">
            <w:r w:rsidR="00B54706" w:rsidRPr="00FF7093">
              <w:rPr>
                <w:rStyle w:val="Lienhypertexte"/>
                <w:noProof/>
              </w:rPr>
              <w:t>1.2.6.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Redémarrage du service réseau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_Toc446871443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5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DA2073">
          <w:pPr>
            <w:pStyle w:val="TM2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446871444" w:history="1">
            <w:r w:rsidR="00B54706" w:rsidRPr="00FF7093">
              <w:rPr>
                <w:rStyle w:val="Lienhypertexte"/>
                <w:noProof/>
              </w:rPr>
              <w:t>1.1.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Configuration des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_Toc446871444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5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DA2073">
          <w:pPr>
            <w:pStyle w:val="TM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446871445" w:history="1">
            <w:r w:rsidR="00B54706" w:rsidRPr="00FF7093">
              <w:rPr>
                <w:rStyle w:val="Lienhypertexte"/>
                <w:noProof/>
              </w:rPr>
              <w:t>2.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Installation de docker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_Toc446871445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5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DA2073">
          <w:pPr>
            <w:pStyle w:val="TM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446871446" w:history="1">
            <w:r w:rsidR="00B54706" w:rsidRPr="00FF7093">
              <w:rPr>
                <w:rStyle w:val="Lienhypertexte"/>
                <w:noProof/>
              </w:rPr>
              <w:t>3.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Jenkins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_Toc446871446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5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DA2073">
          <w:pPr>
            <w:pStyle w:val="TM2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446871447" w:history="1">
            <w:r w:rsidR="00B54706" w:rsidRPr="00FF7093">
              <w:rPr>
                <w:rStyle w:val="Lienhypertexte"/>
                <w:noProof/>
              </w:rPr>
              <w:t>3.1.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Démarrer Jenkins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_Toc446871447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5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DA2073">
          <w:pPr>
            <w:pStyle w:val="TM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446871448" w:history="1">
            <w:r w:rsidR="00B54706" w:rsidRPr="00FF7093">
              <w:rPr>
                <w:rStyle w:val="Lienhypertexte"/>
                <w:noProof/>
              </w:rPr>
              <w:t>4.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Shipyard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_Toc446871448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6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DA2073">
          <w:pPr>
            <w:pStyle w:val="TM2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446871449" w:history="1">
            <w:r w:rsidR="00B54706" w:rsidRPr="00FF7093">
              <w:rPr>
                <w:rStyle w:val="Lienhypertexte"/>
                <w:noProof/>
              </w:rPr>
              <w:t>4.1.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Démarrer Shipyard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_Toc446871449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6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DA2073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50" w:history="1">
            <w:r w:rsidR="00B54706" w:rsidRPr="00FF7093">
              <w:rPr>
                <w:rStyle w:val="Lienhypertexte"/>
                <w:noProof/>
              </w:rPr>
              <w:t>4.1.1.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Datastore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_Toc446871450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6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DA2073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51" w:history="1">
            <w:r w:rsidR="00B54706" w:rsidRPr="00FF7093">
              <w:rPr>
                <w:rStyle w:val="Lienhypertexte"/>
                <w:noProof/>
              </w:rPr>
              <w:t>4.1.2.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Discovery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_Toc446871451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6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DA2073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52" w:history="1">
            <w:r w:rsidR="00B54706" w:rsidRPr="00FF7093">
              <w:rPr>
                <w:rStyle w:val="Lienhypertexte"/>
                <w:noProof/>
              </w:rPr>
              <w:t>4.1.3.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Proxy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_Toc446871452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6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DA2073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53" w:history="1">
            <w:r w:rsidR="00B54706" w:rsidRPr="00FF7093">
              <w:rPr>
                <w:rStyle w:val="Lienhypertexte"/>
                <w:noProof/>
              </w:rPr>
              <w:t>4.1.4.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Swarm Manager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_Toc446871453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7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DA2073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54" w:history="1">
            <w:r w:rsidR="00B54706" w:rsidRPr="00FF7093">
              <w:rPr>
                <w:rStyle w:val="Lienhypertexte"/>
                <w:noProof/>
              </w:rPr>
              <w:t>4.1.5.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Swarm Agent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_Toc446871454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7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DA2073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55" w:history="1">
            <w:r w:rsidR="00B54706" w:rsidRPr="00FF7093">
              <w:rPr>
                <w:rStyle w:val="Lienhypertexte"/>
                <w:noProof/>
              </w:rPr>
              <w:t>4.1.6.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Controller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_Toc446871455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7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DA2073">
          <w:pPr>
            <w:pStyle w:val="TM2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446871456" w:history="1">
            <w:r w:rsidR="00B54706" w:rsidRPr="00FF7093">
              <w:rPr>
                <w:rStyle w:val="Lienhypertexte"/>
                <w:noProof/>
              </w:rPr>
              <w:t>4.2.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Arrêter Shipyard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_Toc446871456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8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DA2073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57" w:history="1">
            <w:r w:rsidR="00B54706" w:rsidRPr="00FF7093">
              <w:rPr>
                <w:rStyle w:val="Lienhypertexte"/>
                <w:noProof/>
              </w:rPr>
              <w:t>4.2.1.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Arrêter les conteneurs Shipyard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_Toc446871457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8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DA2073">
          <w:pPr>
            <w:pStyle w:val="TM3"/>
            <w:tabs>
              <w:tab w:val="left" w:pos="1320"/>
              <w:tab w:val="right" w:leader="dot" w:pos="9742"/>
            </w:tabs>
            <w:rPr>
              <w:noProof/>
            </w:rPr>
          </w:pPr>
          <w:hyperlink w:anchor="_Toc446871458" w:history="1">
            <w:r w:rsidR="00B54706" w:rsidRPr="00FF7093">
              <w:rPr>
                <w:rStyle w:val="Lienhypertexte"/>
                <w:noProof/>
              </w:rPr>
              <w:t>4.2.2.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Supprimer les conteneurs Shipyard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_Toc446871458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8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DA2073">
          <w:pPr>
            <w:pStyle w:val="TM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446871459" w:history="1">
            <w:r w:rsidR="00B54706" w:rsidRPr="00FF7093">
              <w:rPr>
                <w:rStyle w:val="Lienhypertexte"/>
                <w:noProof/>
              </w:rPr>
              <w:t>5.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Installer un serveur Git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_Toc446871459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8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DA2073">
          <w:pPr>
            <w:pStyle w:val="TM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446871460" w:history="1">
            <w:r w:rsidR="00B54706" w:rsidRPr="00FF7093">
              <w:rPr>
                <w:rStyle w:val="Lienhypertexte"/>
                <w:noProof/>
              </w:rPr>
              <w:t>6.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Annexes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_Toc446871460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9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B54706" w:rsidRDefault="00DA2073">
          <w:pPr>
            <w:pStyle w:val="TM2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446871461" w:history="1">
            <w:r w:rsidR="00B54706" w:rsidRPr="00FF7093">
              <w:rPr>
                <w:rStyle w:val="Lienhypertexte"/>
                <w:noProof/>
              </w:rPr>
              <w:t>6.1.</w:t>
            </w:r>
            <w:r w:rsidR="00B54706">
              <w:rPr>
                <w:noProof/>
              </w:rPr>
              <w:tab/>
            </w:r>
            <w:r w:rsidR="00B54706" w:rsidRPr="00FF7093">
              <w:rPr>
                <w:rStyle w:val="Lienhypertexte"/>
                <w:noProof/>
              </w:rPr>
              <w:t>Variables d’environnement</w:t>
            </w:r>
            <w:r w:rsidR="00B54706">
              <w:rPr>
                <w:noProof/>
                <w:webHidden/>
              </w:rPr>
              <w:tab/>
            </w:r>
            <w:r w:rsidR="00B54706">
              <w:rPr>
                <w:noProof/>
                <w:webHidden/>
              </w:rPr>
              <w:fldChar w:fldCharType="begin"/>
            </w:r>
            <w:r w:rsidR="00B54706">
              <w:rPr>
                <w:noProof/>
                <w:webHidden/>
              </w:rPr>
              <w:instrText xml:space="preserve"> PAGEREF _Toc446871461 \h </w:instrText>
            </w:r>
            <w:r w:rsidR="00B54706">
              <w:rPr>
                <w:noProof/>
                <w:webHidden/>
              </w:rPr>
            </w:r>
            <w:r w:rsidR="00B54706">
              <w:rPr>
                <w:noProof/>
                <w:webHidden/>
              </w:rPr>
              <w:fldChar w:fldCharType="separate"/>
            </w:r>
            <w:r w:rsidR="00B54706">
              <w:rPr>
                <w:noProof/>
                <w:webHidden/>
              </w:rPr>
              <w:t>9</w:t>
            </w:r>
            <w:r w:rsidR="00B54706">
              <w:rPr>
                <w:noProof/>
                <w:webHidden/>
              </w:rPr>
              <w:fldChar w:fldCharType="end"/>
            </w:r>
          </w:hyperlink>
        </w:p>
        <w:p w:rsidR="005103A8" w:rsidRDefault="005103A8" w:rsidP="005103A8">
          <w:r w:rsidRPr="00BA5167">
            <w:rPr>
              <w:b/>
              <w:bCs/>
              <w:sz w:val="18"/>
            </w:rPr>
            <w:fldChar w:fldCharType="end"/>
          </w:r>
        </w:p>
      </w:sdtContent>
    </w:sdt>
    <w:p w:rsidR="005103A8" w:rsidRDefault="005103A8" w:rsidP="005103A8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F272E2" w:rsidRPr="00F272E2" w:rsidRDefault="00CC65B0" w:rsidP="00CC65B0">
      <w:pPr>
        <w:pStyle w:val="Titre1"/>
        <w:rPr>
          <w:lang w:bidi="en-US"/>
        </w:rPr>
      </w:pPr>
      <w:bookmarkStart w:id="1" w:name="_Toc446871433"/>
      <w:r>
        <w:lastRenderedPageBreak/>
        <w:t>Suivi des modifications</w:t>
      </w:r>
      <w:bookmarkEnd w:id="1"/>
    </w:p>
    <w:tbl>
      <w:tblPr>
        <w:tblStyle w:val="Listeclaire-Accent4"/>
        <w:tblW w:w="5000" w:type="pct"/>
        <w:tblLook w:val="04A0" w:firstRow="1" w:lastRow="0" w:firstColumn="1" w:lastColumn="0" w:noHBand="0" w:noVBand="1"/>
      </w:tblPr>
      <w:tblGrid>
        <w:gridCol w:w="1383"/>
        <w:gridCol w:w="5389"/>
        <w:gridCol w:w="1703"/>
        <w:gridCol w:w="1493"/>
      </w:tblGrid>
      <w:tr w:rsidR="00C82290" w:rsidTr="00843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:rsidR="00DA5243" w:rsidRDefault="00DA5243">
            <w:r>
              <w:t>Date</w:t>
            </w:r>
          </w:p>
        </w:tc>
        <w:tc>
          <w:tcPr>
            <w:tcW w:w="2703" w:type="pct"/>
          </w:tcPr>
          <w:p w:rsidR="00DA5243" w:rsidRDefault="00DA52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854" w:type="pct"/>
          </w:tcPr>
          <w:p w:rsidR="00DA5243" w:rsidRDefault="00DA52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Modifié par</w:t>
            </w:r>
          </w:p>
        </w:tc>
        <w:tc>
          <w:tcPr>
            <w:tcW w:w="749" w:type="pct"/>
          </w:tcPr>
          <w:p w:rsidR="00DA5243" w:rsidRDefault="00DA52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</w:tr>
      <w:tr w:rsidR="00AD226B" w:rsidTr="0084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:rsidR="00DA5243" w:rsidRPr="00F272E2" w:rsidRDefault="00D66B65">
            <w:pPr>
              <w:rPr>
                <w:b w:val="0"/>
              </w:rPr>
            </w:pPr>
            <w:r>
              <w:rPr>
                <w:b w:val="0"/>
              </w:rPr>
              <w:t>12/01/2018</w:t>
            </w:r>
          </w:p>
        </w:tc>
        <w:tc>
          <w:tcPr>
            <w:tcW w:w="2703" w:type="pct"/>
          </w:tcPr>
          <w:p w:rsidR="00DA5243" w:rsidRDefault="00DA5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Initialisation du document</w:t>
            </w:r>
          </w:p>
        </w:tc>
        <w:tc>
          <w:tcPr>
            <w:tcW w:w="854" w:type="pct"/>
          </w:tcPr>
          <w:p w:rsidR="00DA5243" w:rsidRDefault="00DA5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TGI</w:t>
            </w:r>
          </w:p>
        </w:tc>
        <w:tc>
          <w:tcPr>
            <w:tcW w:w="749" w:type="pct"/>
          </w:tcPr>
          <w:p w:rsidR="00DA5243" w:rsidRDefault="00DC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v1.0</w:t>
            </w:r>
          </w:p>
        </w:tc>
      </w:tr>
      <w:tr w:rsidR="00AD226B" w:rsidTr="00843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:rsidR="00DA5243" w:rsidRDefault="00DA5243"/>
        </w:tc>
        <w:tc>
          <w:tcPr>
            <w:tcW w:w="2703" w:type="pct"/>
          </w:tcPr>
          <w:p w:rsidR="00DA5243" w:rsidRDefault="00DA5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pct"/>
          </w:tcPr>
          <w:p w:rsidR="00DA5243" w:rsidRDefault="00DA5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9" w:type="pct"/>
          </w:tcPr>
          <w:p w:rsidR="00DA5243" w:rsidRDefault="00DA5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226B" w:rsidTr="00843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:rsidR="00DA5243" w:rsidRDefault="00DA5243"/>
        </w:tc>
        <w:tc>
          <w:tcPr>
            <w:tcW w:w="2703" w:type="pct"/>
          </w:tcPr>
          <w:p w:rsidR="00DA5243" w:rsidRDefault="00DA5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pct"/>
          </w:tcPr>
          <w:p w:rsidR="00DA5243" w:rsidRDefault="00DA5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pct"/>
          </w:tcPr>
          <w:p w:rsidR="00DA5243" w:rsidRDefault="00DA5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82290" w:rsidRDefault="00C82FE3">
      <w:r>
        <w:br w:type="page"/>
      </w:r>
    </w:p>
    <w:p w:rsidR="007474DF" w:rsidRDefault="007F4523" w:rsidP="00670A9C">
      <w:pPr>
        <w:pStyle w:val="Titre1"/>
        <w:numPr>
          <w:ilvl w:val="0"/>
          <w:numId w:val="1"/>
        </w:numPr>
      </w:pPr>
      <w:bookmarkStart w:id="2" w:name="_Toc446871435"/>
      <w:bookmarkStart w:id="3" w:name="_Ref311896588"/>
      <w:r>
        <w:lastRenderedPageBreak/>
        <w:t>Prérequis</w:t>
      </w:r>
      <w:bookmarkEnd w:id="2"/>
    </w:p>
    <w:p w:rsidR="007474DF" w:rsidRDefault="007474DF" w:rsidP="00670A9C">
      <w:pPr>
        <w:pStyle w:val="Titre2"/>
        <w:numPr>
          <w:ilvl w:val="1"/>
          <w:numId w:val="1"/>
        </w:numPr>
      </w:pPr>
      <w:bookmarkStart w:id="4" w:name="_Toc446871436"/>
      <w:r>
        <w:t>Caractéristiques de la machine</w:t>
      </w:r>
      <w:bookmarkEnd w:id="4"/>
    </w:p>
    <w:p w:rsidR="007474DF" w:rsidRPr="007474DF" w:rsidRDefault="00D56A12" w:rsidP="007474DF">
      <w:r>
        <w:t>Création d’une machine virtuelle avec Hyper-V :</w:t>
      </w:r>
    </w:p>
    <w:tbl>
      <w:tblPr>
        <w:tblStyle w:val="Listeclaire-Accent4"/>
        <w:tblW w:w="0" w:type="auto"/>
        <w:jc w:val="center"/>
        <w:tblLook w:val="04A0" w:firstRow="1" w:lastRow="0" w:firstColumn="1" w:lastColumn="0" w:noHBand="0" w:noVBand="1"/>
      </w:tblPr>
      <w:tblGrid>
        <w:gridCol w:w="2745"/>
        <w:gridCol w:w="4819"/>
      </w:tblGrid>
      <w:tr w:rsidR="007474DF" w:rsidRPr="00D7530C" w:rsidTr="00792C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4" w:type="dxa"/>
            <w:gridSpan w:val="2"/>
          </w:tcPr>
          <w:p w:rsidR="007474DF" w:rsidRPr="00D7530C" w:rsidRDefault="007474DF" w:rsidP="00792CFA">
            <w:pPr>
              <w:jc w:val="center"/>
            </w:pPr>
            <w:r>
              <w:t>Caractéristiques</w:t>
            </w:r>
          </w:p>
        </w:tc>
      </w:tr>
      <w:tr w:rsidR="007474DF" w:rsidTr="00792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007474DF" w:rsidRPr="00C922C0" w:rsidRDefault="007474DF" w:rsidP="00792CFA">
            <w:pPr>
              <w:jc w:val="right"/>
            </w:pPr>
            <w:r w:rsidRPr="00C922C0">
              <w:t>Système d’exploitation</w:t>
            </w:r>
          </w:p>
        </w:tc>
        <w:tc>
          <w:tcPr>
            <w:tcW w:w="4819" w:type="dxa"/>
          </w:tcPr>
          <w:p w:rsidR="007474DF" w:rsidRDefault="007474DF" w:rsidP="00792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Linux </w:t>
            </w:r>
            <w:proofErr w:type="spellStart"/>
            <w:r>
              <w:t>Centos</w:t>
            </w:r>
            <w:proofErr w:type="spellEnd"/>
            <w:r>
              <w:t xml:space="preserve"> 7</w:t>
            </w:r>
          </w:p>
        </w:tc>
      </w:tr>
      <w:tr w:rsidR="007474DF" w:rsidTr="00792CFA">
        <w:trPr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007474DF" w:rsidRPr="00C922C0" w:rsidRDefault="007474DF" w:rsidP="00792CFA">
            <w:pPr>
              <w:jc w:val="right"/>
            </w:pPr>
            <w:r w:rsidRPr="00C922C0">
              <w:t>Type du système</w:t>
            </w:r>
          </w:p>
        </w:tc>
        <w:tc>
          <w:tcPr>
            <w:tcW w:w="4819" w:type="dxa"/>
          </w:tcPr>
          <w:p w:rsidR="007474DF" w:rsidRDefault="007474DF" w:rsidP="00792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Système d’exploitation 64 bits</w:t>
            </w:r>
          </w:p>
        </w:tc>
      </w:tr>
      <w:tr w:rsidR="007474DF" w:rsidTr="00792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007474DF" w:rsidRPr="00C922C0" w:rsidRDefault="007474DF" w:rsidP="00792CFA">
            <w:pPr>
              <w:tabs>
                <w:tab w:val="center" w:pos="1148"/>
              </w:tabs>
              <w:jc w:val="right"/>
            </w:pPr>
            <w:r w:rsidRPr="00C922C0">
              <w:t>Processeur</w:t>
            </w:r>
          </w:p>
        </w:tc>
        <w:tc>
          <w:tcPr>
            <w:tcW w:w="4819" w:type="dxa"/>
          </w:tcPr>
          <w:p w:rsidR="007474DF" w:rsidRDefault="007474DF" w:rsidP="00792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Intel® </w:t>
            </w:r>
            <w:proofErr w:type="spellStart"/>
            <w:r>
              <w:t>Core</w:t>
            </w:r>
            <w:proofErr w:type="spellEnd"/>
            <w:r>
              <w:t xml:space="preserve"> 2 Duo CPU P8700 @ 2.53 GHz 2.53 GHz</w:t>
            </w:r>
          </w:p>
        </w:tc>
      </w:tr>
      <w:tr w:rsidR="007474DF" w:rsidTr="00792CFA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007474DF" w:rsidRPr="00C922C0" w:rsidRDefault="007474DF" w:rsidP="00792CFA">
            <w:pPr>
              <w:jc w:val="right"/>
            </w:pPr>
            <w:r w:rsidRPr="00C922C0">
              <w:t>Mémoire installée (RAM)</w:t>
            </w:r>
          </w:p>
        </w:tc>
        <w:tc>
          <w:tcPr>
            <w:tcW w:w="4819" w:type="dxa"/>
          </w:tcPr>
          <w:p w:rsidR="007474DF" w:rsidRDefault="007474DF" w:rsidP="00792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4,00 Go</w:t>
            </w:r>
          </w:p>
        </w:tc>
      </w:tr>
      <w:tr w:rsidR="00A43516" w:rsidTr="00792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5" w:type="dxa"/>
          </w:tcPr>
          <w:p w:rsidR="00A43516" w:rsidRPr="00C922C0" w:rsidRDefault="00A43516" w:rsidP="00792CFA">
            <w:pPr>
              <w:jc w:val="right"/>
            </w:pPr>
            <w:r>
              <w:t>Espace disque</w:t>
            </w:r>
          </w:p>
        </w:tc>
        <w:tc>
          <w:tcPr>
            <w:tcW w:w="4819" w:type="dxa"/>
          </w:tcPr>
          <w:p w:rsidR="00A43516" w:rsidRDefault="00A43516" w:rsidP="00792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Go</w:t>
            </w:r>
          </w:p>
        </w:tc>
      </w:tr>
    </w:tbl>
    <w:p w:rsidR="006F24E4" w:rsidRDefault="0079386B" w:rsidP="00670A9C">
      <w:pPr>
        <w:pStyle w:val="Titre2"/>
        <w:numPr>
          <w:ilvl w:val="1"/>
          <w:numId w:val="1"/>
        </w:numPr>
      </w:pPr>
      <w:bookmarkStart w:id="5" w:name="_Toc446871437"/>
      <w:r>
        <w:t>Configuration réseau</w:t>
      </w:r>
      <w:bookmarkEnd w:id="5"/>
    </w:p>
    <w:p w:rsidR="006F24E4" w:rsidRPr="00DE4586" w:rsidRDefault="006F24E4" w:rsidP="006F24E4">
      <w:r>
        <w:t xml:space="preserve">Se connecter sur le serveur avec le compte administrateur </w:t>
      </w:r>
      <w:r w:rsidRPr="00B8759A">
        <w:rPr>
          <w:rStyle w:val="Emphaseple"/>
        </w:rPr>
        <w:t>root</w:t>
      </w:r>
      <w:r w:rsidRPr="0079386B">
        <w:rPr>
          <w:rStyle w:val="ParagraphedelisteCar"/>
        </w:rPr>
        <w:t>.</w:t>
      </w:r>
    </w:p>
    <w:p w:rsidR="00DE4586" w:rsidRDefault="0079386B" w:rsidP="00670A9C">
      <w:pPr>
        <w:pStyle w:val="Titre3"/>
        <w:numPr>
          <w:ilvl w:val="2"/>
          <w:numId w:val="1"/>
        </w:numPr>
      </w:pPr>
      <w:bookmarkStart w:id="6" w:name="_Toc446871438"/>
      <w:r>
        <w:t>Configur</w:t>
      </w:r>
      <w:r w:rsidR="00C87CA0">
        <w:t>ation</w:t>
      </w:r>
      <w:r>
        <w:t xml:space="preserve"> </w:t>
      </w:r>
      <w:r w:rsidR="000064AC">
        <w:t xml:space="preserve">de </w:t>
      </w:r>
      <w:r>
        <w:t>l’interface réseau</w:t>
      </w:r>
      <w:bookmarkEnd w:id="6"/>
    </w:p>
    <w:p w:rsidR="00DE4586" w:rsidRDefault="00DE4586" w:rsidP="00670A9C">
      <w:pPr>
        <w:pStyle w:val="Paragraphedeliste"/>
        <w:numPr>
          <w:ilvl w:val="0"/>
          <w:numId w:val="3"/>
        </w:numPr>
      </w:pPr>
      <w:r>
        <w:t xml:space="preserve">Éditer le </w:t>
      </w:r>
      <w:r w:rsidR="0020289C">
        <w:t>script de l’interface réseau</w:t>
      </w:r>
      <w:r>
        <w:t xml:space="preserve"> </w:t>
      </w:r>
      <w:r w:rsidRPr="00B8759A">
        <w:rPr>
          <w:rStyle w:val="CitationCar"/>
        </w:rPr>
        <w:t>/</w:t>
      </w:r>
      <w:proofErr w:type="spellStart"/>
      <w:r w:rsidRPr="00B8759A">
        <w:rPr>
          <w:rStyle w:val="CitationCar"/>
        </w:rPr>
        <w:t>etc</w:t>
      </w:r>
      <w:proofErr w:type="spellEnd"/>
      <w:r w:rsidRPr="00B8759A">
        <w:rPr>
          <w:rStyle w:val="CitationCar"/>
        </w:rPr>
        <w:t>/</w:t>
      </w:r>
      <w:proofErr w:type="spellStart"/>
      <w:r w:rsidRPr="00B8759A">
        <w:rPr>
          <w:rStyle w:val="CitationCar"/>
        </w:rPr>
        <w:t>syscon</w:t>
      </w:r>
      <w:r w:rsidR="00DB5D84">
        <w:rPr>
          <w:rStyle w:val="CitationCar"/>
        </w:rPr>
        <w:t>fig</w:t>
      </w:r>
      <w:proofErr w:type="spellEnd"/>
      <w:r w:rsidR="00DB5D84">
        <w:rPr>
          <w:rStyle w:val="CitationCar"/>
        </w:rPr>
        <w:t>/network-scripts/ifcfg-e</w:t>
      </w:r>
      <w:r w:rsidR="00D33342">
        <w:rPr>
          <w:rStyle w:val="CitationCar"/>
        </w:rPr>
        <w:t>th0</w:t>
      </w:r>
    </w:p>
    <w:p w:rsidR="006875D8" w:rsidRDefault="006875D8" w:rsidP="00670A9C">
      <w:pPr>
        <w:pStyle w:val="Paragraphedeliste"/>
        <w:numPr>
          <w:ilvl w:val="0"/>
          <w:numId w:val="3"/>
        </w:numPr>
      </w:pPr>
      <w:r>
        <w:t>Renseigner les lignes suivantes</w:t>
      </w:r>
      <w:r w:rsidR="00064BD5">
        <w:t> :</w:t>
      </w:r>
    </w:p>
    <w:p w:rsidR="006875D8" w:rsidRDefault="006875D8" w:rsidP="006875D8">
      <w:pPr>
        <w:pStyle w:val="Code"/>
      </w:pPr>
      <w:r>
        <w:t>TYPE=Ethernet</w:t>
      </w:r>
    </w:p>
    <w:p w:rsidR="006875D8" w:rsidRDefault="006875D8" w:rsidP="006875D8">
      <w:pPr>
        <w:pStyle w:val="Code"/>
      </w:pPr>
      <w:r>
        <w:t>BOOTPROTO=</w:t>
      </w:r>
      <w:proofErr w:type="spellStart"/>
      <w:r>
        <w:t>static</w:t>
      </w:r>
      <w:proofErr w:type="spellEnd"/>
    </w:p>
    <w:p w:rsidR="006875D8" w:rsidRDefault="00DB5D84" w:rsidP="006875D8">
      <w:pPr>
        <w:pStyle w:val="Code"/>
      </w:pPr>
      <w:r>
        <w:t>NAME=eth0</w:t>
      </w:r>
    </w:p>
    <w:p w:rsidR="006875D8" w:rsidRDefault="001478F3" w:rsidP="006875D8">
      <w:pPr>
        <w:pStyle w:val="Code"/>
      </w:pPr>
      <w:r>
        <w:t>DEVICE=</w:t>
      </w:r>
      <w:r w:rsidR="00F135D5">
        <w:t>eth0</w:t>
      </w:r>
    </w:p>
    <w:p w:rsidR="00FB6254" w:rsidRDefault="00FB6254" w:rsidP="006875D8">
      <w:pPr>
        <w:pStyle w:val="Code"/>
      </w:pPr>
      <w:r w:rsidRPr="006875D8">
        <w:t>ONBOOT=</w:t>
      </w:r>
      <w:proofErr w:type="spellStart"/>
      <w:r w:rsidRPr="006875D8">
        <w:t>yes</w:t>
      </w:r>
      <w:proofErr w:type="spellEnd"/>
    </w:p>
    <w:p w:rsidR="006875D8" w:rsidRPr="006875D8" w:rsidRDefault="006875D8" w:rsidP="006875D8">
      <w:pPr>
        <w:pStyle w:val="Code"/>
      </w:pPr>
      <w:r w:rsidRPr="006875D8">
        <w:t>HWADDR=AA:BB:CC:DD:EE:FF</w:t>
      </w:r>
    </w:p>
    <w:p w:rsidR="006875D8" w:rsidRPr="006875D8" w:rsidRDefault="006875D8" w:rsidP="006875D8">
      <w:pPr>
        <w:pStyle w:val="Code"/>
      </w:pPr>
      <w:r>
        <w:t>IPADDR=</w:t>
      </w:r>
      <w:r w:rsidR="00DA2073">
        <w:fldChar w:fldCharType="begin"/>
      </w:r>
      <w:r w:rsidR="00DA2073">
        <w:instrText xml:space="preserve"> DOCPROPERTY  ADRESSE_IP  \* MERGEFO</w:instrText>
      </w:r>
      <w:r w:rsidR="00DA2073">
        <w:instrText xml:space="preserve">RMAT </w:instrText>
      </w:r>
      <w:r w:rsidR="00DA2073">
        <w:fldChar w:fldCharType="separate"/>
      </w:r>
      <w:r w:rsidR="00DA2073">
        <w:fldChar w:fldCharType="begin"/>
      </w:r>
      <w:r w:rsidR="00DA2073">
        <w:instrText xml:space="preserve"> DOCPROPERTY  $_IPADRESS  \* MERGEFORMAT </w:instrText>
      </w:r>
      <w:r w:rsidR="00DA2073">
        <w:fldChar w:fldCharType="separate"/>
      </w:r>
      <w:r w:rsidR="009B2660">
        <w:t>192.168.0.100</w:t>
      </w:r>
      <w:r w:rsidR="00DA2073">
        <w:fldChar w:fldCharType="end"/>
      </w:r>
      <w:r w:rsidR="00DA2073">
        <w:fldChar w:fldCharType="end"/>
      </w:r>
      <w:r w:rsidR="009B2660" w:rsidRPr="006875D8">
        <w:t xml:space="preserve"> </w:t>
      </w:r>
    </w:p>
    <w:p w:rsidR="00986790" w:rsidRDefault="00986790" w:rsidP="006875D8">
      <w:pPr>
        <w:pStyle w:val="Code"/>
      </w:pPr>
      <w:r w:rsidRPr="006875D8">
        <w:t>NETWORK=</w:t>
      </w:r>
      <w:r w:rsidR="00DA2073">
        <w:fldChar w:fldCharType="begin"/>
      </w:r>
      <w:r w:rsidR="00DA2073">
        <w:instrText xml:space="preserve"> DOCPROPERTY  $_NETWORK  \* MERGEFORMAT </w:instrText>
      </w:r>
      <w:r w:rsidR="00DA2073">
        <w:fldChar w:fldCharType="separate"/>
      </w:r>
      <w:r w:rsidR="009B2660">
        <w:t>192.168.0.0</w:t>
      </w:r>
      <w:r w:rsidR="00DA2073">
        <w:fldChar w:fldCharType="end"/>
      </w:r>
    </w:p>
    <w:p w:rsidR="006875D8" w:rsidRPr="006875D8" w:rsidRDefault="006875D8" w:rsidP="006875D8">
      <w:pPr>
        <w:pStyle w:val="Code"/>
      </w:pPr>
      <w:r w:rsidRPr="006875D8">
        <w:t>NETMASK=</w:t>
      </w:r>
      <w:r w:rsidR="00DA2073">
        <w:fldChar w:fldCharType="begin"/>
      </w:r>
      <w:r w:rsidR="00DA2073">
        <w:instrText xml:space="preserve"> DOCPROPERTY  $_NETMASK  \* MERGEFORMAT </w:instrText>
      </w:r>
      <w:r w:rsidR="00DA2073">
        <w:fldChar w:fldCharType="separate"/>
      </w:r>
      <w:r w:rsidR="009B2660">
        <w:t>255.255.255.0</w:t>
      </w:r>
      <w:r w:rsidR="00DA2073">
        <w:fldChar w:fldCharType="end"/>
      </w:r>
    </w:p>
    <w:p w:rsidR="000064AC" w:rsidRDefault="000064AC" w:rsidP="006875D8">
      <w:pPr>
        <w:pStyle w:val="Code"/>
      </w:pPr>
      <w:r>
        <w:t>BROADCAST=</w:t>
      </w:r>
      <w:r w:rsidR="00DA2073">
        <w:fldChar w:fldCharType="begin"/>
      </w:r>
      <w:r w:rsidR="00DA2073">
        <w:instrText xml:space="preserve"> DOCPROPERTY  $_BROADCAST  \* MERGEFORMAT </w:instrText>
      </w:r>
      <w:r w:rsidR="00DA2073">
        <w:fldChar w:fldCharType="separate"/>
      </w:r>
      <w:r w:rsidR="009B2660">
        <w:t>192.168.0.255</w:t>
      </w:r>
      <w:r w:rsidR="00DA2073">
        <w:fldChar w:fldCharType="end"/>
      </w:r>
    </w:p>
    <w:p w:rsidR="0095060A" w:rsidRDefault="0095060A" w:rsidP="006875D8">
      <w:pPr>
        <w:pStyle w:val="Code"/>
      </w:pPr>
      <w:r>
        <w:t>GATEWAY=</w:t>
      </w:r>
      <w:r w:rsidR="00DA2073">
        <w:fldChar w:fldCharType="begin"/>
      </w:r>
      <w:r w:rsidR="00DA2073">
        <w:instrText xml:space="preserve"> DOCPROPERTY  $_GATEWAY  \* MERGEFORMAT </w:instrText>
      </w:r>
      <w:r w:rsidR="00DA2073">
        <w:fldChar w:fldCharType="separate"/>
      </w:r>
      <w:r w:rsidR="009B2660">
        <w:t>192.168.0.1</w:t>
      </w:r>
      <w:r w:rsidR="00DA2073">
        <w:fldChar w:fldCharType="end"/>
      </w:r>
    </w:p>
    <w:p w:rsidR="009235A5" w:rsidRDefault="009235A5" w:rsidP="006875D8">
      <w:pPr>
        <w:pStyle w:val="Code"/>
      </w:pPr>
      <w:r>
        <w:t>DNS1=192.168.0.100</w:t>
      </w:r>
    </w:p>
    <w:p w:rsidR="009235A5" w:rsidRDefault="009235A5" w:rsidP="006875D8">
      <w:pPr>
        <w:pStyle w:val="Code"/>
      </w:pPr>
      <w:r>
        <w:t>DNS2=8.8.8.8</w:t>
      </w:r>
    </w:p>
    <w:p w:rsidR="00B8759A" w:rsidRDefault="00B8759A" w:rsidP="00670A9C">
      <w:pPr>
        <w:pStyle w:val="Titre3"/>
        <w:numPr>
          <w:ilvl w:val="2"/>
          <w:numId w:val="1"/>
        </w:numPr>
      </w:pPr>
      <w:bookmarkStart w:id="7" w:name="_Toc446871439"/>
      <w:r>
        <w:t>Configur</w:t>
      </w:r>
      <w:r w:rsidR="006F24E4">
        <w:t>ation</w:t>
      </w:r>
      <w:r>
        <w:t xml:space="preserve"> </w:t>
      </w:r>
      <w:r w:rsidR="006F24E4">
        <w:t>d</w:t>
      </w:r>
      <w:r>
        <w:t>es paramètres réseau globaux</w:t>
      </w:r>
      <w:bookmarkEnd w:id="7"/>
    </w:p>
    <w:p w:rsidR="006D1AA1" w:rsidRPr="006D1AA1" w:rsidRDefault="006D1AA1" w:rsidP="00670A9C">
      <w:pPr>
        <w:pStyle w:val="Paragraphedeliste"/>
        <w:numPr>
          <w:ilvl w:val="0"/>
          <w:numId w:val="5"/>
        </w:numPr>
      </w:pPr>
      <w:r w:rsidRPr="006D1AA1">
        <w:t xml:space="preserve">Éditer le fichier </w:t>
      </w:r>
      <w:r w:rsidRPr="00E64363">
        <w:rPr>
          <w:rStyle w:val="CitationCar"/>
        </w:rPr>
        <w:t>/</w:t>
      </w:r>
      <w:proofErr w:type="spellStart"/>
      <w:r w:rsidRPr="00E64363">
        <w:rPr>
          <w:rStyle w:val="CitationCar"/>
        </w:rPr>
        <w:t>etc</w:t>
      </w:r>
      <w:proofErr w:type="spellEnd"/>
      <w:r w:rsidRPr="00E64363">
        <w:rPr>
          <w:rStyle w:val="CitationCar"/>
        </w:rPr>
        <w:t>/</w:t>
      </w:r>
      <w:proofErr w:type="spellStart"/>
      <w:r w:rsidRPr="00E64363">
        <w:rPr>
          <w:rStyle w:val="CitationCar"/>
        </w:rPr>
        <w:t>sysconfig</w:t>
      </w:r>
      <w:proofErr w:type="spellEnd"/>
      <w:r w:rsidRPr="00E64363">
        <w:rPr>
          <w:rStyle w:val="CitationCar"/>
        </w:rPr>
        <w:t>/network</w:t>
      </w:r>
    </w:p>
    <w:p w:rsidR="00D37694" w:rsidRPr="006D1AA1" w:rsidRDefault="00B8759A" w:rsidP="00670A9C">
      <w:pPr>
        <w:pStyle w:val="Paragraphedeliste"/>
        <w:numPr>
          <w:ilvl w:val="0"/>
          <w:numId w:val="5"/>
        </w:numPr>
      </w:pPr>
      <w:r w:rsidRPr="006D1AA1">
        <w:t>Renseigner les lignes suivantes :</w:t>
      </w:r>
    </w:p>
    <w:p w:rsidR="00D37694" w:rsidRDefault="00D37694" w:rsidP="00D37694">
      <w:pPr>
        <w:pStyle w:val="Code"/>
      </w:pPr>
      <w:r>
        <w:t>NETWORKING=</w:t>
      </w:r>
      <w:proofErr w:type="spellStart"/>
      <w:r>
        <w:t>yes</w:t>
      </w:r>
      <w:proofErr w:type="spellEnd"/>
    </w:p>
    <w:p w:rsidR="00D37694" w:rsidRDefault="00D37694" w:rsidP="00D94F49">
      <w:pPr>
        <w:pStyle w:val="Code"/>
      </w:pPr>
      <w:r>
        <w:t>NETWORKING_IPV6=no</w:t>
      </w:r>
    </w:p>
    <w:p w:rsidR="00B96936" w:rsidRDefault="00B96936" w:rsidP="00B96936">
      <w:pPr>
        <w:pStyle w:val="Titre3"/>
        <w:numPr>
          <w:ilvl w:val="2"/>
          <w:numId w:val="1"/>
        </w:numPr>
      </w:pPr>
      <w:bookmarkStart w:id="8" w:name="_Toc446871440"/>
      <w:r>
        <w:t xml:space="preserve">Configuration du nom </w:t>
      </w:r>
      <w:r w:rsidR="00C208C6">
        <w:t>d’hôte</w:t>
      </w:r>
      <w:r>
        <w:t xml:space="preserve"> de la machine</w:t>
      </w:r>
      <w:bookmarkEnd w:id="8"/>
    </w:p>
    <w:p w:rsidR="00B96936" w:rsidRPr="006D1AA1" w:rsidRDefault="00B96936" w:rsidP="00C208C6">
      <w:pPr>
        <w:pStyle w:val="Paragraphedeliste"/>
        <w:numPr>
          <w:ilvl w:val="0"/>
          <w:numId w:val="8"/>
        </w:numPr>
      </w:pPr>
      <w:r w:rsidRPr="006D1AA1">
        <w:lastRenderedPageBreak/>
        <w:t xml:space="preserve">Éditer le fichier </w:t>
      </w:r>
      <w:r w:rsidRPr="00E64363">
        <w:rPr>
          <w:rStyle w:val="CitationCar"/>
        </w:rPr>
        <w:t>/</w:t>
      </w:r>
      <w:proofErr w:type="spellStart"/>
      <w:r w:rsidRPr="00E64363">
        <w:rPr>
          <w:rStyle w:val="CitationCar"/>
        </w:rPr>
        <w:t>etc</w:t>
      </w:r>
      <w:proofErr w:type="spellEnd"/>
      <w:r w:rsidRPr="00E64363">
        <w:rPr>
          <w:rStyle w:val="CitationCar"/>
        </w:rPr>
        <w:t>/</w:t>
      </w:r>
      <w:proofErr w:type="spellStart"/>
      <w:r>
        <w:rPr>
          <w:rStyle w:val="CitationCar"/>
        </w:rPr>
        <w:t>hostname</w:t>
      </w:r>
      <w:proofErr w:type="spellEnd"/>
    </w:p>
    <w:p w:rsidR="00B96936" w:rsidRPr="006D1AA1" w:rsidRDefault="00B96936" w:rsidP="00C208C6">
      <w:pPr>
        <w:pStyle w:val="Paragraphedeliste"/>
        <w:numPr>
          <w:ilvl w:val="0"/>
          <w:numId w:val="8"/>
        </w:numPr>
      </w:pPr>
      <w:r w:rsidRPr="006D1AA1">
        <w:t>Renseigner les lignes suivantes :</w:t>
      </w:r>
    </w:p>
    <w:p w:rsidR="00B96936" w:rsidRDefault="00351188" w:rsidP="00B96936">
      <w:pPr>
        <w:pStyle w:val="Code"/>
      </w:pPr>
      <w:r w:rsidRPr="00351188">
        <w:t>HOSTNAME=</w:t>
      </w:r>
      <w:r w:rsidR="00DA2073">
        <w:fldChar w:fldCharType="begin"/>
      </w:r>
      <w:r w:rsidR="00DA2073">
        <w:instrText xml:space="preserve"> DOCPROPERTY  $_HOSTNAME  \* MERGEFORMAT </w:instrText>
      </w:r>
      <w:r w:rsidR="00DA2073">
        <w:fldChar w:fldCharType="separate"/>
      </w:r>
      <w:r w:rsidR="009B2660">
        <w:t>slnxmasterint01</w:t>
      </w:r>
      <w:r w:rsidR="00DA2073">
        <w:fldChar w:fldCharType="end"/>
      </w:r>
    </w:p>
    <w:p w:rsidR="00C208C6" w:rsidRDefault="00C208C6" w:rsidP="00C208C6">
      <w:r>
        <w:t xml:space="preserve">Le nom d’hôte suit le format </w:t>
      </w:r>
      <w:proofErr w:type="spellStart"/>
      <w:r>
        <w:t>slnx</w:t>
      </w:r>
      <w:proofErr w:type="spellEnd"/>
      <w:r>
        <w:t>&lt;projet&gt;&lt;</w:t>
      </w:r>
      <w:proofErr w:type="spellStart"/>
      <w:r>
        <w:t>env</w:t>
      </w:r>
      <w:proofErr w:type="spellEnd"/>
      <w:r>
        <w:t>&gt;&lt;</w:t>
      </w:r>
      <w:proofErr w:type="spellStart"/>
      <w:r>
        <w:t>numero</w:t>
      </w:r>
      <w:proofErr w:type="spellEnd"/>
      <w:r>
        <w:t>&gt;.</w:t>
      </w:r>
    </w:p>
    <w:p w:rsidR="00C208C6" w:rsidRDefault="00C208C6" w:rsidP="00C208C6">
      <w:pPr>
        <w:pStyle w:val="Titre3"/>
        <w:numPr>
          <w:ilvl w:val="2"/>
          <w:numId w:val="1"/>
        </w:numPr>
      </w:pPr>
      <w:bookmarkStart w:id="9" w:name="_Toc446871441"/>
      <w:r>
        <w:t>Configuration du FQDN de la machine</w:t>
      </w:r>
      <w:bookmarkEnd w:id="9"/>
    </w:p>
    <w:p w:rsidR="00C208C6" w:rsidRPr="006D1AA1" w:rsidRDefault="00C208C6" w:rsidP="00C208C6">
      <w:pPr>
        <w:pStyle w:val="Paragraphedeliste"/>
        <w:numPr>
          <w:ilvl w:val="0"/>
          <w:numId w:val="9"/>
        </w:numPr>
      </w:pPr>
      <w:r w:rsidRPr="006D1AA1">
        <w:t xml:space="preserve">Éditer le fichier </w:t>
      </w:r>
      <w:r w:rsidRPr="00E64363">
        <w:rPr>
          <w:rStyle w:val="CitationCar"/>
        </w:rPr>
        <w:t>/</w:t>
      </w:r>
      <w:proofErr w:type="spellStart"/>
      <w:r w:rsidRPr="00E64363">
        <w:rPr>
          <w:rStyle w:val="CitationCar"/>
        </w:rPr>
        <w:t>etc</w:t>
      </w:r>
      <w:proofErr w:type="spellEnd"/>
      <w:r w:rsidRPr="00E64363">
        <w:rPr>
          <w:rStyle w:val="CitationCar"/>
        </w:rPr>
        <w:t>/</w:t>
      </w:r>
      <w:r>
        <w:rPr>
          <w:rStyle w:val="CitationCar"/>
        </w:rPr>
        <w:t>hosts</w:t>
      </w:r>
    </w:p>
    <w:p w:rsidR="00C208C6" w:rsidRPr="006D1AA1" w:rsidRDefault="00C208C6" w:rsidP="00C208C6">
      <w:pPr>
        <w:pStyle w:val="Paragraphedeliste"/>
        <w:numPr>
          <w:ilvl w:val="0"/>
          <w:numId w:val="9"/>
        </w:numPr>
      </w:pPr>
      <w:r w:rsidRPr="006D1AA1">
        <w:t>Renseigner les lignes suivantes :</w:t>
      </w:r>
    </w:p>
    <w:p w:rsidR="00C208C6" w:rsidRDefault="00DA2073" w:rsidP="00C208C6">
      <w:pPr>
        <w:pStyle w:val="Code"/>
      </w:pPr>
      <w:r>
        <w:fldChar w:fldCharType="begin"/>
      </w:r>
      <w:r>
        <w:instrText xml:space="preserve"> DOCPROPERTY  $_IPADRESS  \* MERGEFORMAT </w:instrText>
      </w:r>
      <w:r>
        <w:fldChar w:fldCharType="separate"/>
      </w:r>
      <w:r w:rsidR="009B2660">
        <w:t>192.168.0.100</w:t>
      </w:r>
      <w:r>
        <w:fldChar w:fldCharType="end"/>
      </w:r>
      <w:r w:rsidR="009B2660">
        <w:tab/>
      </w:r>
      <w:r>
        <w:fldChar w:fldCharType="begin"/>
      </w:r>
      <w:r>
        <w:instrText xml:space="preserve"> DOCPROPERTY  $_FQDN  \* MERGEFORMAT </w:instrText>
      </w:r>
      <w:r>
        <w:fldChar w:fldCharType="separate"/>
      </w:r>
      <w:r w:rsidR="009B2660">
        <w:t>slnxmasterint01.fr.local</w:t>
      </w:r>
      <w:r>
        <w:fldChar w:fldCharType="end"/>
      </w:r>
      <w:r w:rsidR="009B2660">
        <w:tab/>
      </w:r>
      <w:r>
        <w:fldChar w:fldCharType="begin"/>
      </w:r>
      <w:r>
        <w:instrText xml:space="preserve"> DOCPROPERTY  $_HOSTNAME  \* MERGEFO</w:instrText>
      </w:r>
      <w:r>
        <w:instrText xml:space="preserve">RMAT </w:instrText>
      </w:r>
      <w:r>
        <w:fldChar w:fldCharType="separate"/>
      </w:r>
      <w:r w:rsidR="009B2660">
        <w:t>slnxmasterint01</w:t>
      </w:r>
      <w:r>
        <w:fldChar w:fldCharType="end"/>
      </w:r>
    </w:p>
    <w:p w:rsidR="00C208C6" w:rsidRDefault="00C208C6" w:rsidP="00C208C6">
      <w:r>
        <w:t xml:space="preserve">FQDN :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Qualified</w:t>
      </w:r>
      <w:proofErr w:type="spellEnd"/>
      <w:r>
        <w:t xml:space="preserve"> Domain Name</w:t>
      </w:r>
    </w:p>
    <w:p w:rsidR="00D37694" w:rsidRDefault="00D37694" w:rsidP="00670A9C">
      <w:pPr>
        <w:pStyle w:val="Titre3"/>
        <w:numPr>
          <w:ilvl w:val="2"/>
          <w:numId w:val="1"/>
        </w:numPr>
      </w:pPr>
      <w:bookmarkStart w:id="10" w:name="_Toc446871442"/>
      <w:r>
        <w:t>Configur</w:t>
      </w:r>
      <w:r w:rsidR="006F24E4">
        <w:t>ation</w:t>
      </w:r>
      <w:r>
        <w:t xml:space="preserve"> </w:t>
      </w:r>
      <w:r w:rsidR="006F24E4">
        <w:t>d</w:t>
      </w:r>
      <w:r>
        <w:t>es serveurs DNS</w:t>
      </w:r>
      <w:bookmarkEnd w:id="10"/>
      <w:r w:rsidR="009235A5">
        <w:t xml:space="preserve"> (facultatif)</w:t>
      </w:r>
    </w:p>
    <w:p w:rsidR="006F24E4" w:rsidRPr="006F24E4" w:rsidRDefault="006F24E4" w:rsidP="00670A9C">
      <w:pPr>
        <w:pStyle w:val="Paragraphedeliste"/>
        <w:numPr>
          <w:ilvl w:val="0"/>
          <w:numId w:val="6"/>
        </w:numPr>
      </w:pPr>
      <w:r w:rsidRPr="006D1AA1">
        <w:t xml:space="preserve">Éditer le fichier </w:t>
      </w:r>
      <w:r w:rsidRPr="00E64363">
        <w:rPr>
          <w:rStyle w:val="CitationCar"/>
        </w:rPr>
        <w:t>/</w:t>
      </w:r>
      <w:proofErr w:type="spellStart"/>
      <w:r w:rsidRPr="00E64363">
        <w:rPr>
          <w:rStyle w:val="CitationCar"/>
        </w:rPr>
        <w:t>etc</w:t>
      </w:r>
      <w:proofErr w:type="spellEnd"/>
      <w:r w:rsidRPr="00E64363">
        <w:rPr>
          <w:rStyle w:val="CitationCar"/>
        </w:rPr>
        <w:t>/</w:t>
      </w:r>
      <w:proofErr w:type="spellStart"/>
      <w:r>
        <w:rPr>
          <w:rStyle w:val="CitationCar"/>
        </w:rPr>
        <w:t>resolv.conf</w:t>
      </w:r>
      <w:proofErr w:type="spellEnd"/>
    </w:p>
    <w:p w:rsidR="00D37694" w:rsidRDefault="00D37694" w:rsidP="00670A9C">
      <w:pPr>
        <w:pStyle w:val="Paragraphedeliste"/>
        <w:numPr>
          <w:ilvl w:val="0"/>
          <w:numId w:val="6"/>
        </w:numPr>
      </w:pPr>
      <w:r>
        <w:t>Renseigner les lignes suivantes</w:t>
      </w:r>
      <w:r w:rsidR="006F24E4">
        <w:t> :</w:t>
      </w:r>
    </w:p>
    <w:p w:rsidR="00D37694" w:rsidRDefault="00D37694" w:rsidP="00D37694">
      <w:pPr>
        <w:pStyle w:val="Code"/>
      </w:pPr>
      <w:proofErr w:type="spellStart"/>
      <w:proofErr w:type="gramStart"/>
      <w:r>
        <w:t>nameserver</w:t>
      </w:r>
      <w:proofErr w:type="spellEnd"/>
      <w:proofErr w:type="gramEnd"/>
      <w:r>
        <w:t xml:space="preserve"> </w:t>
      </w:r>
      <w:r w:rsidR="00DA2073">
        <w:fldChar w:fldCharType="begin"/>
      </w:r>
      <w:r w:rsidR="00DA2073">
        <w:instrText xml:space="preserve"> DOCPROPERTY  $_DNS1  \* MERGEFORMAT </w:instrText>
      </w:r>
      <w:r w:rsidR="00DA2073">
        <w:fldChar w:fldCharType="separate"/>
      </w:r>
      <w:r w:rsidR="00C50AC2">
        <w:t>8.8.8.8</w:t>
      </w:r>
      <w:r w:rsidR="00DA2073">
        <w:fldChar w:fldCharType="end"/>
      </w:r>
    </w:p>
    <w:p w:rsidR="00982C18" w:rsidRDefault="003A3395" w:rsidP="00D37694">
      <w:pPr>
        <w:pStyle w:val="Code"/>
      </w:pPr>
      <w:proofErr w:type="spellStart"/>
      <w:proofErr w:type="gramStart"/>
      <w:r>
        <w:t>nameserver</w:t>
      </w:r>
      <w:proofErr w:type="spellEnd"/>
      <w:proofErr w:type="gramEnd"/>
      <w:r>
        <w:t xml:space="preserve"> </w:t>
      </w:r>
      <w:r w:rsidR="00DA2073">
        <w:fldChar w:fldCharType="begin"/>
      </w:r>
      <w:r w:rsidR="00DA2073">
        <w:instrText xml:space="preserve"> DOCPROPERTY  $_DNS2  \* MERGEFORMAT </w:instrText>
      </w:r>
      <w:r w:rsidR="00DA2073">
        <w:fldChar w:fldCharType="separate"/>
      </w:r>
      <w:r w:rsidR="00C50AC2">
        <w:t>8.8.4.4</w:t>
      </w:r>
      <w:r w:rsidR="00DA2073">
        <w:fldChar w:fldCharType="end"/>
      </w:r>
    </w:p>
    <w:p w:rsidR="006F24E4" w:rsidRDefault="006F24E4" w:rsidP="00670A9C">
      <w:pPr>
        <w:pStyle w:val="Titre3"/>
        <w:numPr>
          <w:ilvl w:val="2"/>
          <w:numId w:val="1"/>
        </w:numPr>
      </w:pPr>
      <w:bookmarkStart w:id="11" w:name="_Toc446871443"/>
      <w:r>
        <w:t>Redémarrage du service réseau</w:t>
      </w:r>
      <w:bookmarkEnd w:id="11"/>
    </w:p>
    <w:p w:rsidR="00754900" w:rsidRDefault="00754900" w:rsidP="00670A9C">
      <w:pPr>
        <w:pStyle w:val="Paragraphedeliste"/>
        <w:numPr>
          <w:ilvl w:val="0"/>
          <w:numId w:val="4"/>
        </w:numPr>
      </w:pPr>
      <w:r>
        <w:t>Redémarrer le service réseau</w:t>
      </w:r>
    </w:p>
    <w:p w:rsidR="00754900" w:rsidRDefault="00754900" w:rsidP="00754900">
      <w:pPr>
        <w:pStyle w:val="Code"/>
      </w:pPr>
      <w:proofErr w:type="gramStart"/>
      <w:r>
        <w:t>service</w:t>
      </w:r>
      <w:proofErr w:type="gramEnd"/>
      <w:r>
        <w:t xml:space="preserve"> network restart</w:t>
      </w:r>
    </w:p>
    <w:p w:rsidR="00BF3EB8" w:rsidRDefault="00BF3EB8" w:rsidP="007D5874">
      <w:pPr>
        <w:pStyle w:val="Titre1"/>
        <w:numPr>
          <w:ilvl w:val="0"/>
          <w:numId w:val="1"/>
        </w:numPr>
      </w:pPr>
      <w:bookmarkStart w:id="12" w:name="_Toc446871445"/>
      <w:r>
        <w:t>Installation de docker</w:t>
      </w:r>
      <w:bookmarkEnd w:id="12"/>
    </w:p>
    <w:p w:rsidR="00FD18B5" w:rsidRDefault="00FD18B5" w:rsidP="00FD18B5">
      <w:r>
        <w:t xml:space="preserve">Installation de Docker </w:t>
      </w:r>
      <w:proofErr w:type="spellStart"/>
      <w:r>
        <w:t>Community</w:t>
      </w:r>
      <w:proofErr w:type="spellEnd"/>
      <w:r>
        <w:t xml:space="preserve"> Edition (CE)</w:t>
      </w:r>
    </w:p>
    <w:p w:rsidR="00FD18B5" w:rsidRPr="00FD18B5" w:rsidRDefault="00BF0D5A" w:rsidP="00FD18B5">
      <w:pPr>
        <w:pStyle w:val="Paragraphedeliste"/>
        <w:numPr>
          <w:ilvl w:val="0"/>
          <w:numId w:val="31"/>
        </w:numPr>
      </w:pPr>
      <w:r>
        <w:t xml:space="preserve">Installation des </w:t>
      </w:r>
      <w:proofErr w:type="spellStart"/>
      <w:r>
        <w:t>pré-requis</w:t>
      </w:r>
      <w:proofErr w:type="spellEnd"/>
    </w:p>
    <w:p w:rsidR="00544AEA" w:rsidRDefault="00771735" w:rsidP="00FD18B5">
      <w:pPr>
        <w:pStyle w:val="Code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yum-utils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-mapper-persistent-data </w:t>
      </w:r>
      <w:r w:rsidR="00FD18B5">
        <w:t>lvm2</w:t>
      </w:r>
    </w:p>
    <w:p w:rsidR="00FD18B5" w:rsidRDefault="00FD18B5" w:rsidP="00FD18B5">
      <w:pPr>
        <w:pStyle w:val="Paragraphedeliste"/>
        <w:numPr>
          <w:ilvl w:val="0"/>
          <w:numId w:val="31"/>
        </w:numPr>
      </w:pPr>
      <w:r>
        <w:t xml:space="preserve">Configuration du </w:t>
      </w:r>
      <w:proofErr w:type="spellStart"/>
      <w:r>
        <w:t>repository</w:t>
      </w:r>
      <w:proofErr w:type="spellEnd"/>
      <w:r>
        <w:t xml:space="preserve"> docker-ce</w:t>
      </w:r>
    </w:p>
    <w:p w:rsidR="00FD18B5" w:rsidRDefault="00FD18B5" w:rsidP="00FD18B5">
      <w:pPr>
        <w:pStyle w:val="Code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yum</w:t>
      </w:r>
      <w:proofErr w:type="spellEnd"/>
      <w:r>
        <w:t xml:space="preserve">-config-manager </w:t>
      </w:r>
      <w:r w:rsidR="00771735">
        <w:t>--</w:t>
      </w:r>
      <w:proofErr w:type="spellStart"/>
      <w:r w:rsidR="00771735">
        <w:t>add</w:t>
      </w:r>
      <w:proofErr w:type="spellEnd"/>
      <w:r w:rsidR="00771735">
        <w:t xml:space="preserve">-repo </w:t>
      </w:r>
      <w:r>
        <w:t>https://download.docker.com/linux/centos/docker-ce.repo</w:t>
      </w:r>
    </w:p>
    <w:p w:rsidR="00771735" w:rsidRDefault="00771735" w:rsidP="005F4E79">
      <w:pPr>
        <w:pStyle w:val="Paragraphedeliste"/>
        <w:numPr>
          <w:ilvl w:val="0"/>
          <w:numId w:val="31"/>
        </w:numPr>
      </w:pPr>
      <w:r>
        <w:t>Installation de docker-ce</w:t>
      </w:r>
    </w:p>
    <w:p w:rsidR="00771735" w:rsidRDefault="00771735" w:rsidP="00FD18B5">
      <w:pPr>
        <w:pStyle w:val="Code"/>
      </w:pPr>
      <w:proofErr w:type="spellStart"/>
      <w:proofErr w:type="gramStart"/>
      <w:r w:rsidRPr="00771735">
        <w:t>sudo</w:t>
      </w:r>
      <w:proofErr w:type="spellEnd"/>
      <w:proofErr w:type="gramEnd"/>
      <w:r w:rsidRPr="00771735">
        <w:t xml:space="preserve"> </w:t>
      </w:r>
      <w:proofErr w:type="spellStart"/>
      <w:r w:rsidRPr="00771735">
        <w:t>yum</w:t>
      </w:r>
      <w:proofErr w:type="spellEnd"/>
      <w:r w:rsidRPr="00771735">
        <w:t xml:space="preserve"> </w:t>
      </w:r>
      <w:proofErr w:type="spellStart"/>
      <w:r w:rsidRPr="00771735">
        <w:t>install</w:t>
      </w:r>
      <w:proofErr w:type="spellEnd"/>
      <w:r w:rsidRPr="00771735">
        <w:t xml:space="preserve"> docker-ce</w:t>
      </w:r>
    </w:p>
    <w:p w:rsidR="005F4E79" w:rsidRDefault="005F4E79" w:rsidP="005F4E79">
      <w:pPr>
        <w:pStyle w:val="Paragraphedeliste"/>
        <w:numPr>
          <w:ilvl w:val="0"/>
          <w:numId w:val="31"/>
        </w:numPr>
      </w:pPr>
      <w:r>
        <w:t>Démarrage de docker</w:t>
      </w:r>
    </w:p>
    <w:p w:rsidR="005F4E79" w:rsidRDefault="005F4E79" w:rsidP="00FD18B5">
      <w:pPr>
        <w:pStyle w:val="Code"/>
      </w:pPr>
      <w:proofErr w:type="spellStart"/>
      <w:proofErr w:type="gramStart"/>
      <w:r w:rsidRPr="005F4E79">
        <w:lastRenderedPageBreak/>
        <w:t>sudo</w:t>
      </w:r>
      <w:proofErr w:type="spellEnd"/>
      <w:proofErr w:type="gramEnd"/>
      <w:r w:rsidRPr="005F4E79">
        <w:t xml:space="preserve"> </w:t>
      </w:r>
      <w:proofErr w:type="spellStart"/>
      <w:r w:rsidRPr="005F4E79">
        <w:t>systemctl</w:t>
      </w:r>
      <w:proofErr w:type="spellEnd"/>
      <w:r w:rsidRPr="005F4E79">
        <w:t xml:space="preserve"> </w:t>
      </w:r>
      <w:proofErr w:type="spellStart"/>
      <w:r w:rsidRPr="005F4E79">
        <w:t>start</w:t>
      </w:r>
      <w:proofErr w:type="spellEnd"/>
      <w:r w:rsidRPr="005F4E79">
        <w:t xml:space="preserve"> docker</w:t>
      </w:r>
    </w:p>
    <w:p w:rsidR="000109B3" w:rsidRDefault="000109B3" w:rsidP="000109B3">
      <w:pPr>
        <w:pStyle w:val="Paragraphedeliste"/>
        <w:numPr>
          <w:ilvl w:val="0"/>
          <w:numId w:val="31"/>
        </w:numPr>
      </w:pPr>
      <w:r>
        <w:t>Configurer le démarrage automatique du service au démarrage du système</w:t>
      </w:r>
    </w:p>
    <w:p w:rsidR="000109B3" w:rsidRDefault="000109B3" w:rsidP="00FD18B5">
      <w:pPr>
        <w:pStyle w:val="Code"/>
      </w:pPr>
      <w:proofErr w:type="spellStart"/>
      <w:proofErr w:type="gramStart"/>
      <w:r>
        <w:rPr>
          <w:rFonts w:cs="Courier New"/>
          <w:color w:val="FFFFFF"/>
          <w:sz w:val="22"/>
          <w:szCs w:val="22"/>
          <w:shd w:val="clear" w:color="auto" w:fill="000000"/>
        </w:rPr>
        <w:t>chkconfig</w:t>
      </w:r>
      <w:proofErr w:type="spellEnd"/>
      <w:proofErr w:type="gramEnd"/>
      <w:r>
        <w:rPr>
          <w:rFonts w:cs="Courier New"/>
          <w:color w:val="FFFFFF"/>
          <w:sz w:val="22"/>
          <w:szCs w:val="22"/>
          <w:shd w:val="clear" w:color="auto" w:fill="000000"/>
        </w:rPr>
        <w:t xml:space="preserve"> docker on</w:t>
      </w:r>
    </w:p>
    <w:p w:rsidR="00B92E3E" w:rsidRPr="00544AEA" w:rsidRDefault="00B92E3E" w:rsidP="00B92E3E">
      <w:pPr>
        <w:pStyle w:val="Utile"/>
      </w:pPr>
      <w:proofErr w:type="gramStart"/>
      <w:r>
        <w:t>Source :</w:t>
      </w:r>
      <w:proofErr w:type="gramEnd"/>
      <w:r>
        <w:t xml:space="preserve"> </w:t>
      </w:r>
      <w:hyperlink r:id="rId10" w:anchor="install-docker-ce-1" w:history="1">
        <w:r w:rsidRPr="00B51200">
          <w:rPr>
            <w:rStyle w:val="Lienhypertexte"/>
          </w:rPr>
          <w:t>https://docs.docker.com/engine/installation/linux/docker-ce/centos/#install-docker-ce-1</w:t>
        </w:r>
      </w:hyperlink>
      <w:r>
        <w:t xml:space="preserve"> (12/01/2018)</w:t>
      </w:r>
    </w:p>
    <w:p w:rsidR="00B90DD6" w:rsidRDefault="00B90DD6" w:rsidP="007D5874">
      <w:pPr>
        <w:pStyle w:val="Titre1"/>
        <w:numPr>
          <w:ilvl w:val="0"/>
          <w:numId w:val="1"/>
        </w:numPr>
      </w:pPr>
      <w:bookmarkStart w:id="13" w:name="_Toc446871448"/>
      <w:r>
        <w:t>Installation de docker compose</w:t>
      </w:r>
    </w:p>
    <w:p w:rsidR="00B90DD6" w:rsidRDefault="00EE0944" w:rsidP="00B90DD6">
      <w:pPr>
        <w:pStyle w:val="Paragraphedeliste"/>
        <w:numPr>
          <w:ilvl w:val="0"/>
          <w:numId w:val="32"/>
        </w:numPr>
      </w:pPr>
      <w:r>
        <w:t>Télécharg</w:t>
      </w:r>
      <w:r w:rsidR="00384BB7">
        <w:t>er la dernière version de docker compose</w:t>
      </w:r>
    </w:p>
    <w:p w:rsidR="00B90DD6" w:rsidRDefault="00B90DD6" w:rsidP="00B90DD6">
      <w:pPr>
        <w:pStyle w:val="Code"/>
      </w:pPr>
      <w:proofErr w:type="spellStart"/>
      <w:proofErr w:type="gramStart"/>
      <w:r w:rsidRPr="00B90DD6">
        <w:t>sudo</w:t>
      </w:r>
      <w:proofErr w:type="spellEnd"/>
      <w:proofErr w:type="gramEnd"/>
      <w:r w:rsidRPr="00B90DD6">
        <w:t xml:space="preserve"> </w:t>
      </w:r>
      <w:proofErr w:type="spellStart"/>
      <w:r w:rsidRPr="00B90DD6">
        <w:t>curl</w:t>
      </w:r>
      <w:proofErr w:type="spellEnd"/>
      <w:r w:rsidRPr="00B90DD6">
        <w:t xml:space="preserve"> -L https://github.com/docker/compose/releases/download/1.18.0/docker-compose-`uname -s`-`</w:t>
      </w:r>
      <w:proofErr w:type="spellStart"/>
      <w:r w:rsidRPr="00B90DD6">
        <w:t>uname</w:t>
      </w:r>
      <w:proofErr w:type="spellEnd"/>
      <w:r w:rsidRPr="00B90DD6">
        <w:t xml:space="preserve"> -m` -o /</w:t>
      </w:r>
      <w:proofErr w:type="spellStart"/>
      <w:r w:rsidRPr="00B90DD6">
        <w:t>usr</w:t>
      </w:r>
      <w:proofErr w:type="spellEnd"/>
      <w:r w:rsidRPr="00B90DD6">
        <w:t>/local/bin/docker-compose</w:t>
      </w:r>
    </w:p>
    <w:p w:rsidR="00B90DD6" w:rsidRDefault="00384BB7" w:rsidP="00B90DD6">
      <w:pPr>
        <w:pStyle w:val="Paragraphedeliste"/>
        <w:numPr>
          <w:ilvl w:val="0"/>
          <w:numId w:val="32"/>
        </w:numPr>
      </w:pPr>
      <w:r>
        <w:t>Ajout des droits d’exécution sur le binaire</w:t>
      </w:r>
    </w:p>
    <w:p w:rsidR="00384BB7" w:rsidRDefault="00384BB7" w:rsidP="00384BB7">
      <w:pPr>
        <w:pStyle w:val="Code"/>
      </w:pPr>
      <w:proofErr w:type="spellStart"/>
      <w:proofErr w:type="gramStart"/>
      <w:r w:rsidRPr="00384BB7">
        <w:t>sudo</w:t>
      </w:r>
      <w:proofErr w:type="spellEnd"/>
      <w:proofErr w:type="gramEnd"/>
      <w:r w:rsidRPr="00384BB7">
        <w:t xml:space="preserve"> chmod +x /</w:t>
      </w:r>
      <w:proofErr w:type="spellStart"/>
      <w:r w:rsidRPr="00384BB7">
        <w:t>usr</w:t>
      </w:r>
      <w:proofErr w:type="spellEnd"/>
      <w:r w:rsidRPr="00384BB7">
        <w:t>/local/bin/docker-compose</w:t>
      </w:r>
    </w:p>
    <w:p w:rsidR="00384BB7" w:rsidRDefault="00384BB7" w:rsidP="00B90DD6">
      <w:pPr>
        <w:pStyle w:val="Paragraphedeliste"/>
        <w:numPr>
          <w:ilvl w:val="0"/>
          <w:numId w:val="32"/>
        </w:numPr>
      </w:pPr>
      <w:r>
        <w:t>Tester l’installation</w:t>
      </w:r>
    </w:p>
    <w:p w:rsidR="00384BB7" w:rsidRDefault="00384BB7" w:rsidP="00384BB7">
      <w:pPr>
        <w:pStyle w:val="Code"/>
      </w:pPr>
      <w:r>
        <w:t>[</w:t>
      </w:r>
      <w:proofErr w:type="spellStart"/>
      <w:r>
        <w:t>root@slnxcentos</w:t>
      </w:r>
      <w:proofErr w:type="spellEnd"/>
      <w:r>
        <w:t xml:space="preserve"> ~]# </w:t>
      </w:r>
      <w:proofErr w:type="gramStart"/>
      <w:r>
        <w:t>docker-</w:t>
      </w:r>
      <w:proofErr w:type="gramEnd"/>
      <w:r>
        <w:t>compose --version</w:t>
      </w:r>
    </w:p>
    <w:p w:rsidR="00384BB7" w:rsidRPr="00B90DD6" w:rsidRDefault="00384BB7" w:rsidP="00384BB7">
      <w:pPr>
        <w:pStyle w:val="Code"/>
      </w:pPr>
      <w:proofErr w:type="gramStart"/>
      <w:r>
        <w:t>docker-</w:t>
      </w:r>
      <w:proofErr w:type="gramEnd"/>
      <w:r>
        <w:t xml:space="preserve">compose version 1.18.0, </w:t>
      </w:r>
      <w:proofErr w:type="spellStart"/>
      <w:r>
        <w:t>build</w:t>
      </w:r>
      <w:proofErr w:type="spellEnd"/>
      <w:r>
        <w:t xml:space="preserve"> 8dd22a9</w:t>
      </w:r>
    </w:p>
    <w:p w:rsidR="007B2878" w:rsidRDefault="007B2878" w:rsidP="007D5874">
      <w:pPr>
        <w:pStyle w:val="Titre1"/>
        <w:numPr>
          <w:ilvl w:val="0"/>
          <w:numId w:val="1"/>
        </w:numPr>
      </w:pPr>
      <w:r>
        <w:t>Shipyard</w:t>
      </w:r>
      <w:bookmarkEnd w:id="13"/>
    </w:p>
    <w:p w:rsidR="009F252E" w:rsidRPr="009F252E" w:rsidRDefault="009F252E" w:rsidP="009F252E">
      <w:proofErr w:type="spellStart"/>
      <w:r>
        <w:t>Shipyard</w:t>
      </w:r>
      <w:proofErr w:type="spellEnd"/>
      <w:r>
        <w:t xml:space="preserve"> est un outil qui permet d’administrer les conteneurs Docker.</w:t>
      </w:r>
    </w:p>
    <w:p w:rsidR="00BB7079" w:rsidRDefault="00041EE0" w:rsidP="007D5874">
      <w:pPr>
        <w:pStyle w:val="Titre2"/>
        <w:numPr>
          <w:ilvl w:val="1"/>
          <w:numId w:val="1"/>
        </w:numPr>
      </w:pPr>
      <w:bookmarkStart w:id="14" w:name="_Toc446871449"/>
      <w:r>
        <w:t>Démarrer Shipyard</w:t>
      </w:r>
      <w:bookmarkEnd w:id="14"/>
    </w:p>
    <w:p w:rsidR="003C4567" w:rsidRDefault="003C4567" w:rsidP="003C4567">
      <w:pPr>
        <w:pStyle w:val="Titre3"/>
        <w:numPr>
          <w:ilvl w:val="2"/>
          <w:numId w:val="1"/>
        </w:numPr>
      </w:pPr>
      <w:r>
        <w:t>Démarrage automatique</w:t>
      </w:r>
    </w:p>
    <w:p w:rsidR="003C4567" w:rsidRPr="003C4567" w:rsidRDefault="003C4567" w:rsidP="003C4567">
      <w:pPr>
        <w:pStyle w:val="Code"/>
      </w:pPr>
      <w:proofErr w:type="spellStart"/>
      <w:proofErr w:type="gramStart"/>
      <w:r w:rsidRPr="003C4567">
        <w:t>curl</w:t>
      </w:r>
      <w:proofErr w:type="spellEnd"/>
      <w:proofErr w:type="gramEnd"/>
      <w:r w:rsidRPr="003C4567">
        <w:t xml:space="preserve"> -</w:t>
      </w:r>
      <w:proofErr w:type="spellStart"/>
      <w:r w:rsidRPr="003C4567">
        <w:t>sSL</w:t>
      </w:r>
      <w:proofErr w:type="spellEnd"/>
      <w:r w:rsidRPr="003C4567">
        <w:t xml:space="preserve"> https://shipyard-project.com/deploy | </w:t>
      </w:r>
      <w:proofErr w:type="spellStart"/>
      <w:r w:rsidRPr="003C4567">
        <w:t>bash</w:t>
      </w:r>
      <w:proofErr w:type="spellEnd"/>
      <w:r w:rsidRPr="003C4567">
        <w:t xml:space="preserve"> -s</w:t>
      </w:r>
    </w:p>
    <w:p w:rsidR="006972E4" w:rsidRPr="006972E4" w:rsidRDefault="006972E4" w:rsidP="006972E4">
      <w:pPr>
        <w:pStyle w:val="Titre3"/>
        <w:numPr>
          <w:ilvl w:val="2"/>
          <w:numId w:val="1"/>
        </w:numPr>
      </w:pPr>
      <w:bookmarkStart w:id="15" w:name="_Toc446871450"/>
      <w:r>
        <w:t>Démarrage manuel</w:t>
      </w:r>
    </w:p>
    <w:p w:rsidR="00BF6C1E" w:rsidRDefault="00BB7079" w:rsidP="006972E4">
      <w:pPr>
        <w:pStyle w:val="Titre3"/>
        <w:numPr>
          <w:ilvl w:val="3"/>
          <w:numId w:val="1"/>
        </w:numPr>
      </w:pPr>
      <w:proofErr w:type="spellStart"/>
      <w:r>
        <w:t>Datastore</w:t>
      </w:r>
      <w:bookmarkEnd w:id="15"/>
      <w:proofErr w:type="spellEnd"/>
    </w:p>
    <w:p w:rsidR="00DC0F77" w:rsidRPr="00DC0F77" w:rsidRDefault="00DC0F77" w:rsidP="00DC0F77">
      <w:r>
        <w:t xml:space="preserve">Démarre le conteneur </w:t>
      </w:r>
      <w:proofErr w:type="spellStart"/>
      <w:r>
        <w:t>RethinkDB</w:t>
      </w:r>
      <w:proofErr w:type="spellEnd"/>
      <w:r>
        <w:t xml:space="preserve">, la base de données utilisée par </w:t>
      </w:r>
      <w:proofErr w:type="spellStart"/>
      <w:r>
        <w:t>Shipyard</w:t>
      </w:r>
      <w:proofErr w:type="spellEnd"/>
      <w:r>
        <w:t>.</w:t>
      </w:r>
    </w:p>
    <w:p w:rsidR="00BF6C1E" w:rsidRPr="00366988" w:rsidRDefault="006E7D91" w:rsidP="00366988">
      <w:pPr>
        <w:pStyle w:val="Code"/>
      </w:pPr>
      <w:proofErr w:type="gramStart"/>
      <w:r>
        <w:t>docker</w:t>
      </w:r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  <w:r w:rsidR="00BB7079" w:rsidRPr="00366988">
        <w:t>-ti -d --restart=</w:t>
      </w:r>
      <w:proofErr w:type="spellStart"/>
      <w:r w:rsidR="00BB7079" w:rsidRPr="00366988">
        <w:t>always</w:t>
      </w:r>
      <w:proofErr w:type="spellEnd"/>
      <w:r w:rsidR="00BB7079" w:rsidRPr="00366988">
        <w:t xml:space="preserve"> --</w:t>
      </w:r>
      <w:proofErr w:type="spellStart"/>
      <w:r w:rsidR="00BB7079" w:rsidRPr="00366988">
        <w:t>name</w:t>
      </w:r>
      <w:proofErr w:type="spellEnd"/>
      <w:r w:rsidR="00BB7079" w:rsidRPr="00366988">
        <w:t xml:space="preserve"> </w:t>
      </w:r>
      <w:proofErr w:type="spellStart"/>
      <w:r w:rsidR="00BB7079" w:rsidRPr="00366988">
        <w:t>shipyard-rethinkdb</w:t>
      </w:r>
      <w:proofErr w:type="spellEnd"/>
      <w:r w:rsidR="00BB7079" w:rsidRPr="00366988">
        <w:t xml:space="preserve"> </w:t>
      </w:r>
      <w:proofErr w:type="spellStart"/>
      <w:r w:rsidR="00BB7079" w:rsidRPr="00366988">
        <w:t>rethinkdb</w:t>
      </w:r>
      <w:proofErr w:type="spellEnd"/>
    </w:p>
    <w:p w:rsidR="00BB7079" w:rsidRDefault="00BB7079" w:rsidP="006972E4">
      <w:pPr>
        <w:pStyle w:val="Titre3"/>
        <w:numPr>
          <w:ilvl w:val="3"/>
          <w:numId w:val="1"/>
        </w:numPr>
      </w:pPr>
      <w:bookmarkStart w:id="16" w:name="_Toc446871451"/>
      <w:proofErr w:type="spellStart"/>
      <w:r>
        <w:t>Discovery</w:t>
      </w:r>
      <w:bookmarkEnd w:id="16"/>
      <w:proofErr w:type="spellEnd"/>
    </w:p>
    <w:p w:rsidR="00321885" w:rsidRPr="00321885" w:rsidRDefault="00321885" w:rsidP="00321885">
      <w:r>
        <w:t>Pour activer l’élection d’un</w:t>
      </w:r>
      <w:r w:rsidR="00707738">
        <w:t xml:space="preserve"> maître </w:t>
      </w:r>
      <w:proofErr w:type="spellStart"/>
      <w:r w:rsidR="00707738">
        <w:t>Swarm</w:t>
      </w:r>
      <w:proofErr w:type="spellEnd"/>
      <w:r w:rsidR="00707738">
        <w:t xml:space="preserve">, nous devons utiliser une paire clé/valeur externe stockée dans le conteneur </w:t>
      </w:r>
      <w:proofErr w:type="spellStart"/>
      <w:r w:rsidR="00707738">
        <w:t>Swarm</w:t>
      </w:r>
      <w:proofErr w:type="spellEnd"/>
      <w:r w:rsidR="00707738">
        <w:t xml:space="preserve">. Dans l’exemple qui suit, nous utilisons </w:t>
      </w:r>
      <w:proofErr w:type="spellStart"/>
      <w:r w:rsidR="00707738" w:rsidRPr="00707738">
        <w:rPr>
          <w:rStyle w:val="CitationCar"/>
        </w:rPr>
        <w:t>etcd</w:t>
      </w:r>
      <w:proofErr w:type="spellEnd"/>
      <w:r w:rsidR="00707738">
        <w:t xml:space="preserve">. Cependant vous pouvez utiliser n’importe quelle clé/valeur supportée par </w:t>
      </w:r>
      <w:proofErr w:type="spellStart"/>
      <w:r w:rsidR="00707738">
        <w:t>Swarm</w:t>
      </w:r>
      <w:proofErr w:type="spellEnd"/>
      <w:r w:rsidR="00707738">
        <w:t>.</w:t>
      </w:r>
    </w:p>
    <w:p w:rsidR="00BB7079" w:rsidRPr="00366988" w:rsidRDefault="008F6FEC" w:rsidP="00366988">
      <w:pPr>
        <w:pStyle w:val="Code"/>
      </w:pPr>
      <w:proofErr w:type="gramStart"/>
      <w:r>
        <w:lastRenderedPageBreak/>
        <w:t>docker</w:t>
      </w:r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  <w:r w:rsidR="00BB7079" w:rsidRPr="00366988">
        <w:t xml:space="preserve">-ti -d -p 4001:4001 </w:t>
      </w:r>
      <w:r>
        <w:t>-</w:t>
      </w:r>
      <w:r w:rsidR="00BB7079" w:rsidRPr="00366988">
        <w:t>p 7001:7001 --restart=</w:t>
      </w:r>
      <w:proofErr w:type="spellStart"/>
      <w:r w:rsidR="00BB7079" w:rsidRPr="00366988">
        <w:t>always</w:t>
      </w:r>
      <w:proofErr w:type="spellEnd"/>
      <w:r w:rsidR="00BB7079" w:rsidRPr="00366988">
        <w:t xml:space="preserve"> --</w:t>
      </w:r>
      <w:proofErr w:type="spellStart"/>
      <w:r w:rsidR="00BB7079" w:rsidRPr="00366988">
        <w:t>name</w:t>
      </w:r>
      <w:proofErr w:type="spellEnd"/>
      <w:r w:rsidR="00BB7079" w:rsidRPr="00366988">
        <w:t xml:space="preserve"> </w:t>
      </w:r>
      <w:proofErr w:type="spellStart"/>
      <w:r w:rsidR="00BB7079" w:rsidRPr="00366988">
        <w:t>shipyard-discovery</w:t>
      </w:r>
      <w:proofErr w:type="spellEnd"/>
      <w:r w:rsidR="00BB7079" w:rsidRPr="00366988">
        <w:t xml:space="preserve"> </w:t>
      </w:r>
      <w:proofErr w:type="spellStart"/>
      <w:r w:rsidR="00BB7079" w:rsidRPr="00366988">
        <w:t>microbox</w:t>
      </w:r>
      <w:proofErr w:type="spellEnd"/>
      <w:r w:rsidR="00BB7079" w:rsidRPr="00366988">
        <w:t>/</w:t>
      </w:r>
      <w:proofErr w:type="spellStart"/>
      <w:r w:rsidR="00BB7079" w:rsidRPr="00366988">
        <w:t>etcd</w:t>
      </w:r>
      <w:proofErr w:type="spellEnd"/>
      <w:r w:rsidR="00BB7079" w:rsidRPr="00366988">
        <w:t xml:space="preserve"> -</w:t>
      </w:r>
      <w:proofErr w:type="spellStart"/>
      <w:r w:rsidR="00BB7079" w:rsidRPr="00366988">
        <w:t>name</w:t>
      </w:r>
      <w:proofErr w:type="spellEnd"/>
      <w:r w:rsidR="00BB7079" w:rsidRPr="00366988">
        <w:t xml:space="preserve"> </w:t>
      </w:r>
      <w:proofErr w:type="spellStart"/>
      <w:r w:rsidR="00BB7079" w:rsidRPr="00366988">
        <w:t>discovery</w:t>
      </w:r>
      <w:proofErr w:type="spellEnd"/>
    </w:p>
    <w:p w:rsidR="00BB7079" w:rsidRDefault="00BB7079" w:rsidP="006972E4">
      <w:pPr>
        <w:pStyle w:val="Titre3"/>
        <w:numPr>
          <w:ilvl w:val="3"/>
          <w:numId w:val="1"/>
        </w:numPr>
      </w:pPr>
      <w:bookmarkStart w:id="17" w:name="_Toc446871452"/>
      <w:r>
        <w:t>Proxy</w:t>
      </w:r>
      <w:bookmarkEnd w:id="17"/>
    </w:p>
    <w:p w:rsidR="001567CD" w:rsidRPr="001567CD" w:rsidRDefault="00A05B19" w:rsidP="001567CD">
      <w:r>
        <w:t>Démarre le conteneur proxy qui redirige simplement les requêtes TCP vers le socket Unix sur lequel Docker écoute.</w:t>
      </w:r>
    </w:p>
    <w:p w:rsidR="00BB7079" w:rsidRPr="00366988" w:rsidRDefault="00BB7079" w:rsidP="00366988">
      <w:pPr>
        <w:pStyle w:val="Code"/>
      </w:pPr>
      <w:proofErr w:type="gramStart"/>
      <w:r w:rsidRPr="00366988">
        <w:t>docker</w:t>
      </w:r>
      <w:proofErr w:type="gramEnd"/>
      <w:r w:rsidRPr="00366988">
        <w:t xml:space="preserve"> </w:t>
      </w:r>
      <w:proofErr w:type="spellStart"/>
      <w:r w:rsidRPr="00366988">
        <w:t>run</w:t>
      </w:r>
      <w:proofErr w:type="spellEnd"/>
      <w:r w:rsidRPr="00366988">
        <w:t xml:space="preserve"> </w:t>
      </w:r>
      <w:r w:rsidR="00D425B9">
        <w:t>-</w:t>
      </w:r>
      <w:r w:rsidR="008F6FEC">
        <w:t xml:space="preserve">ti </w:t>
      </w:r>
      <w:r w:rsidRPr="00366988">
        <w:t>-d -p 2375:2375 --</w:t>
      </w:r>
      <w:proofErr w:type="spellStart"/>
      <w:r w:rsidRPr="00366988">
        <w:t>hostname</w:t>
      </w:r>
      <w:proofErr w:type="spellEnd"/>
      <w:r w:rsidRPr="00366988">
        <w:t>=</w:t>
      </w:r>
      <w:r w:rsidR="00D422DD" w:rsidRPr="00D422DD">
        <w:t>$HOSTNAME</w:t>
      </w:r>
      <w:r w:rsidRPr="00366988">
        <w:t xml:space="preserve"> --restart=</w:t>
      </w:r>
      <w:proofErr w:type="spellStart"/>
      <w:r w:rsidRPr="00366988">
        <w:t>always</w:t>
      </w:r>
      <w:proofErr w:type="spellEnd"/>
      <w:r w:rsidRPr="00366988">
        <w:t xml:space="preserve"> --</w:t>
      </w:r>
      <w:proofErr w:type="spellStart"/>
      <w:r w:rsidRPr="00366988">
        <w:t>name</w:t>
      </w:r>
      <w:proofErr w:type="spellEnd"/>
      <w:r w:rsidRPr="00366988">
        <w:t xml:space="preserve"> </w:t>
      </w:r>
      <w:proofErr w:type="spellStart"/>
      <w:r w:rsidRPr="00366988">
        <w:t>shipyard</w:t>
      </w:r>
      <w:proofErr w:type="spellEnd"/>
      <w:r w:rsidRPr="00366988">
        <w:t>-proxy -v /var/</w:t>
      </w:r>
      <w:proofErr w:type="spellStart"/>
      <w:r w:rsidRPr="00366988">
        <w:t>run</w:t>
      </w:r>
      <w:proofErr w:type="spellEnd"/>
      <w:r w:rsidRPr="00366988">
        <w:t>/</w:t>
      </w:r>
      <w:proofErr w:type="spellStart"/>
      <w:r w:rsidRPr="00366988">
        <w:t>do</w:t>
      </w:r>
      <w:r w:rsidR="008F6FEC">
        <w:t>cker.sock</w:t>
      </w:r>
      <w:proofErr w:type="spellEnd"/>
      <w:r w:rsidR="008F6FEC">
        <w:t>:/var/</w:t>
      </w:r>
      <w:proofErr w:type="spellStart"/>
      <w:r w:rsidR="008F6FEC">
        <w:t>run</w:t>
      </w:r>
      <w:proofErr w:type="spellEnd"/>
      <w:r w:rsidR="008F6FEC">
        <w:t>/</w:t>
      </w:r>
      <w:proofErr w:type="spellStart"/>
      <w:r w:rsidR="008F6FEC">
        <w:t>docker.sock</w:t>
      </w:r>
      <w:proofErr w:type="spellEnd"/>
      <w:r w:rsidR="008F6FEC">
        <w:t xml:space="preserve"> -e PORT=2375 </w:t>
      </w:r>
      <w:proofErr w:type="spellStart"/>
      <w:r w:rsidRPr="00366988">
        <w:t>shipyard</w:t>
      </w:r>
      <w:proofErr w:type="spellEnd"/>
      <w:r w:rsidRPr="00366988">
        <w:t>/</w:t>
      </w:r>
      <w:proofErr w:type="spellStart"/>
      <w:r w:rsidRPr="00366988">
        <w:t>docker-proxy:latest</w:t>
      </w:r>
      <w:proofErr w:type="spellEnd"/>
    </w:p>
    <w:p w:rsidR="00BB7079" w:rsidRDefault="00BB7079" w:rsidP="006972E4">
      <w:pPr>
        <w:pStyle w:val="Titre3"/>
        <w:numPr>
          <w:ilvl w:val="3"/>
          <w:numId w:val="1"/>
        </w:numPr>
      </w:pPr>
      <w:bookmarkStart w:id="18" w:name="_Toc446871453"/>
      <w:proofErr w:type="spellStart"/>
      <w:r>
        <w:t>Swarm</w:t>
      </w:r>
      <w:proofErr w:type="spellEnd"/>
      <w:r>
        <w:t xml:space="preserve"> Manager</w:t>
      </w:r>
      <w:bookmarkEnd w:id="18"/>
    </w:p>
    <w:p w:rsidR="001567CD" w:rsidRPr="001567CD" w:rsidRDefault="001567CD" w:rsidP="001567CD">
      <w:r>
        <w:t xml:space="preserve">Démarre un conteneur </w:t>
      </w:r>
      <w:proofErr w:type="spellStart"/>
      <w:r>
        <w:t>Swarm</w:t>
      </w:r>
      <w:proofErr w:type="spellEnd"/>
      <w:r>
        <w:t xml:space="preserve"> configuré pour </w:t>
      </w:r>
      <w:r w:rsidR="00A73D3D">
        <w:t xml:space="preserve">gérer les </w:t>
      </w:r>
      <w:proofErr w:type="spellStart"/>
      <w:r w:rsidR="00A73D3D">
        <w:t>contenurs</w:t>
      </w:r>
      <w:proofErr w:type="spellEnd"/>
      <w:r>
        <w:t>.</w:t>
      </w:r>
    </w:p>
    <w:p w:rsidR="00BB7079" w:rsidRPr="00BF3EB8" w:rsidRDefault="008F6FEC" w:rsidP="00366988">
      <w:pPr>
        <w:pStyle w:val="Code"/>
      </w:pPr>
      <w:proofErr w:type="gramStart"/>
      <w:r>
        <w:t>docker</w:t>
      </w:r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  <w:r w:rsidR="00BB7079" w:rsidRPr="00366988">
        <w:t>-ti -d --restart=</w:t>
      </w:r>
      <w:proofErr w:type="spellStart"/>
      <w:r w:rsidR="00BB7079" w:rsidRPr="00366988">
        <w:t>always</w:t>
      </w:r>
      <w:proofErr w:type="spellEnd"/>
      <w:r w:rsidR="00BB7079" w:rsidRPr="00366988">
        <w:t xml:space="preserve"> --</w:t>
      </w:r>
      <w:proofErr w:type="spellStart"/>
      <w:r w:rsidR="00BB7079" w:rsidRPr="00366988">
        <w:t>name</w:t>
      </w:r>
      <w:proofErr w:type="spellEnd"/>
      <w:r w:rsidR="00BB7079" w:rsidRPr="00366988">
        <w:t xml:space="preserve"> </w:t>
      </w:r>
      <w:proofErr w:type="spellStart"/>
      <w:r w:rsidR="00BB7079" w:rsidRPr="00366988">
        <w:t>shipyard</w:t>
      </w:r>
      <w:proofErr w:type="spellEnd"/>
      <w:r w:rsidR="00BB7079" w:rsidRPr="00366988">
        <w:t>-</w:t>
      </w:r>
      <w:proofErr w:type="spellStart"/>
      <w:r w:rsidR="00BB7079" w:rsidRPr="00366988">
        <w:t>swarm</w:t>
      </w:r>
      <w:proofErr w:type="spellEnd"/>
      <w:r w:rsidR="00BB7079" w:rsidRPr="00366988">
        <w:t xml:space="preserve">-manager </w:t>
      </w:r>
      <w:proofErr w:type="spellStart"/>
      <w:r w:rsidR="00BB7079" w:rsidRPr="00366988">
        <w:t>swarm:latest</w:t>
      </w:r>
      <w:proofErr w:type="spellEnd"/>
      <w:r w:rsidR="00BB7079" w:rsidRPr="00366988">
        <w:t xml:space="preserve"> manage --host tcp://0.0.0.0:3375</w:t>
      </w:r>
      <w:r w:rsidR="00BB7079">
        <w:t xml:space="preserve"> etcd://</w:t>
      </w:r>
      <w:r w:rsidR="00621849">
        <w:rPr>
          <w:rStyle w:val="CitationCar"/>
        </w:rPr>
        <w:fldChar w:fldCharType="begin"/>
      </w:r>
      <w:r w:rsidR="00621849">
        <w:rPr>
          <w:rStyle w:val="CitationCar"/>
        </w:rPr>
        <w:instrText xml:space="preserve"> DOCPROPERTY  $_IPADRESS  \* MERGEFORMAT </w:instrText>
      </w:r>
      <w:r w:rsidR="00621849">
        <w:rPr>
          <w:rStyle w:val="CitationCar"/>
        </w:rPr>
        <w:fldChar w:fldCharType="separate"/>
      </w:r>
      <w:r w:rsidR="00621849">
        <w:rPr>
          <w:rStyle w:val="CitationCar"/>
        </w:rPr>
        <w:t>192.168.0.100</w:t>
      </w:r>
      <w:r w:rsidR="00621849">
        <w:rPr>
          <w:rStyle w:val="CitationCar"/>
        </w:rPr>
        <w:fldChar w:fldCharType="end"/>
      </w:r>
      <w:r w:rsidR="00BB7079">
        <w:t>:4001</w:t>
      </w:r>
    </w:p>
    <w:p w:rsidR="00BB7079" w:rsidRDefault="00BB7079" w:rsidP="006972E4">
      <w:pPr>
        <w:pStyle w:val="Titre3"/>
        <w:numPr>
          <w:ilvl w:val="3"/>
          <w:numId w:val="1"/>
        </w:numPr>
      </w:pPr>
      <w:bookmarkStart w:id="19" w:name="_Toc446871454"/>
      <w:proofErr w:type="spellStart"/>
      <w:r>
        <w:t>Swarm</w:t>
      </w:r>
      <w:proofErr w:type="spellEnd"/>
      <w:r>
        <w:t xml:space="preserve"> Agent</w:t>
      </w:r>
      <w:bookmarkEnd w:id="19"/>
    </w:p>
    <w:p w:rsidR="007463BD" w:rsidRPr="007463BD" w:rsidRDefault="007463BD" w:rsidP="007463BD">
      <w:r>
        <w:t xml:space="preserve">Démarre l’agent </w:t>
      </w:r>
      <w:proofErr w:type="spellStart"/>
      <w:r>
        <w:t>Swarm</w:t>
      </w:r>
      <w:proofErr w:type="spellEnd"/>
      <w:r>
        <w:t xml:space="preserve"> qui autorise les nœuds à ordonnancer les conteneurs.</w:t>
      </w:r>
    </w:p>
    <w:p w:rsidR="00BB7079" w:rsidRPr="00366988" w:rsidRDefault="00712262" w:rsidP="00712262">
      <w:pPr>
        <w:pStyle w:val="Code"/>
      </w:pPr>
      <w:proofErr w:type="gramStart"/>
      <w:r>
        <w:t>docker</w:t>
      </w:r>
      <w:proofErr w:type="gramEnd"/>
      <w:r>
        <w:t xml:space="preserve"> </w:t>
      </w:r>
      <w:proofErr w:type="spellStart"/>
      <w:r>
        <w:t>run</w:t>
      </w:r>
      <w:proofErr w:type="spellEnd"/>
      <w:r>
        <w:t xml:space="preserve"> -ti -d --restart=</w:t>
      </w:r>
      <w:proofErr w:type="spellStart"/>
      <w:r>
        <w:t>always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shipyard</w:t>
      </w:r>
      <w:proofErr w:type="spellEnd"/>
      <w:r>
        <w:t>-</w:t>
      </w:r>
      <w:proofErr w:type="spellStart"/>
      <w:r>
        <w:t>swarm</w:t>
      </w:r>
      <w:proofErr w:type="spellEnd"/>
      <w:r>
        <w:t xml:space="preserve">-agent </w:t>
      </w:r>
      <w:proofErr w:type="spellStart"/>
      <w:r>
        <w:t>swarm:latest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--</w:t>
      </w:r>
      <w:proofErr w:type="spellStart"/>
      <w:r>
        <w:t>addr</w:t>
      </w:r>
      <w:proofErr w:type="spellEnd"/>
      <w:r>
        <w:t xml:space="preserve"> </w:t>
      </w:r>
      <w:r w:rsidR="00621849">
        <w:rPr>
          <w:rStyle w:val="CitationCar"/>
        </w:rPr>
        <w:fldChar w:fldCharType="begin"/>
      </w:r>
      <w:r w:rsidR="00621849">
        <w:rPr>
          <w:rStyle w:val="CitationCar"/>
        </w:rPr>
        <w:instrText xml:space="preserve"> DOCPROPERTY  $_IPADRESS  \* MERGEFORMAT </w:instrText>
      </w:r>
      <w:r w:rsidR="00621849">
        <w:rPr>
          <w:rStyle w:val="CitationCar"/>
        </w:rPr>
        <w:fldChar w:fldCharType="separate"/>
      </w:r>
      <w:r w:rsidR="00621849">
        <w:rPr>
          <w:rStyle w:val="CitationCar"/>
        </w:rPr>
        <w:t>192.168.0.100</w:t>
      </w:r>
      <w:r w:rsidR="00621849">
        <w:rPr>
          <w:rStyle w:val="CitationCar"/>
        </w:rPr>
        <w:fldChar w:fldCharType="end"/>
      </w:r>
      <w:r>
        <w:t>:2375 etcd://</w:t>
      </w:r>
      <w:r w:rsidR="00621849">
        <w:rPr>
          <w:rStyle w:val="CitationCar"/>
        </w:rPr>
        <w:fldChar w:fldCharType="begin"/>
      </w:r>
      <w:r w:rsidR="00621849">
        <w:rPr>
          <w:rStyle w:val="CitationCar"/>
        </w:rPr>
        <w:instrText xml:space="preserve"> DOCPROPERTY  $_IPADRESS  \* MERGEFORMAT </w:instrText>
      </w:r>
      <w:r w:rsidR="00621849">
        <w:rPr>
          <w:rStyle w:val="CitationCar"/>
        </w:rPr>
        <w:fldChar w:fldCharType="separate"/>
      </w:r>
      <w:r w:rsidR="00621849">
        <w:rPr>
          <w:rStyle w:val="CitationCar"/>
        </w:rPr>
        <w:t>192.168.0.100</w:t>
      </w:r>
      <w:r w:rsidR="00621849">
        <w:rPr>
          <w:rStyle w:val="CitationCar"/>
        </w:rPr>
        <w:fldChar w:fldCharType="end"/>
      </w:r>
      <w:r>
        <w:t>:4001</w:t>
      </w:r>
    </w:p>
    <w:p w:rsidR="00BB7079" w:rsidRDefault="00BB7079" w:rsidP="006972E4">
      <w:pPr>
        <w:pStyle w:val="Titre3"/>
        <w:numPr>
          <w:ilvl w:val="3"/>
          <w:numId w:val="1"/>
        </w:numPr>
      </w:pPr>
      <w:bookmarkStart w:id="20" w:name="_Toc446871455"/>
      <w:r>
        <w:t>Controller</w:t>
      </w:r>
      <w:bookmarkEnd w:id="20"/>
    </w:p>
    <w:p w:rsidR="007463BD" w:rsidRPr="007463BD" w:rsidRDefault="007463BD" w:rsidP="007463BD">
      <w:r>
        <w:t xml:space="preserve">Démarre le contrôleur </w:t>
      </w:r>
      <w:proofErr w:type="spellStart"/>
      <w:r>
        <w:t>Shipyard</w:t>
      </w:r>
      <w:proofErr w:type="spellEnd"/>
      <w:r>
        <w:t>.</w:t>
      </w:r>
    </w:p>
    <w:p w:rsidR="00BB7079" w:rsidRPr="00366988" w:rsidRDefault="00712262" w:rsidP="00712262">
      <w:pPr>
        <w:pStyle w:val="Code"/>
      </w:pPr>
      <w:proofErr w:type="gramStart"/>
      <w:r>
        <w:t>docker</w:t>
      </w:r>
      <w:proofErr w:type="gramEnd"/>
      <w:r>
        <w:t xml:space="preserve"> </w:t>
      </w:r>
      <w:proofErr w:type="spellStart"/>
      <w:r>
        <w:t>run</w:t>
      </w:r>
      <w:proofErr w:type="spellEnd"/>
      <w:r>
        <w:t xml:space="preserve"> -ti -d --restart=</w:t>
      </w:r>
      <w:proofErr w:type="spellStart"/>
      <w:r>
        <w:t>always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shipyard-controller</w:t>
      </w:r>
      <w:proofErr w:type="spellEnd"/>
      <w:r>
        <w:t xml:space="preserve"> --</w:t>
      </w:r>
      <w:proofErr w:type="spellStart"/>
      <w:r>
        <w:t>link</w:t>
      </w:r>
      <w:proofErr w:type="spellEnd"/>
      <w:r>
        <w:t xml:space="preserve"> </w:t>
      </w:r>
      <w:proofErr w:type="spellStart"/>
      <w:r>
        <w:t>shipyard-rethinkdb:rethinkdb</w:t>
      </w:r>
      <w:proofErr w:type="spellEnd"/>
      <w:r>
        <w:t xml:space="preserve"> --</w:t>
      </w:r>
      <w:proofErr w:type="spellStart"/>
      <w:r>
        <w:t>link</w:t>
      </w:r>
      <w:proofErr w:type="spellEnd"/>
      <w:r>
        <w:t xml:space="preserve"> </w:t>
      </w:r>
      <w:proofErr w:type="spellStart"/>
      <w:r>
        <w:t>shipyard-swarm-manager:swarm</w:t>
      </w:r>
      <w:proofErr w:type="spellEnd"/>
      <w:r>
        <w:t xml:space="preserve"> -p 8080:8080 </w:t>
      </w:r>
      <w:proofErr w:type="spellStart"/>
      <w:r>
        <w:t>shipyard</w:t>
      </w:r>
      <w:proofErr w:type="spellEnd"/>
      <w:r>
        <w:t>/</w:t>
      </w:r>
      <w:proofErr w:type="spellStart"/>
      <w:r>
        <w:t>shipyard:latest</w:t>
      </w:r>
      <w:proofErr w:type="spellEnd"/>
      <w:r w:rsidR="008F6FEC">
        <w:t xml:space="preserve"> </w:t>
      </w:r>
      <w:r>
        <w:t>server -d tcp://swarm:3375</w:t>
      </w:r>
    </w:p>
    <w:p w:rsidR="00BB7079" w:rsidRDefault="004F0624" w:rsidP="00BB7079">
      <w:pPr>
        <w:rPr>
          <w:rStyle w:val="LienCar"/>
        </w:rPr>
      </w:pPr>
      <w:r>
        <w:t xml:space="preserve">Dès lors que le contrôleur est démarré, il est possible de se connecter à l’adresse suivante : </w:t>
      </w:r>
      <w:r w:rsidR="00792CFA" w:rsidRPr="00B72EDE">
        <w:rPr>
          <w:rStyle w:val="LienCar"/>
        </w:rPr>
        <w:t>http://</w:t>
      </w:r>
      <w:r w:rsidR="008D671B" w:rsidRPr="00B72EDE">
        <w:rPr>
          <w:rStyle w:val="LienCar"/>
        </w:rPr>
        <w:fldChar w:fldCharType="begin"/>
      </w:r>
      <w:r w:rsidR="008D671B" w:rsidRPr="00B72EDE">
        <w:rPr>
          <w:rStyle w:val="LienCar"/>
        </w:rPr>
        <w:instrText xml:space="preserve"> DOCPROPERTY  $_IPADRESS  \* MERGEFORMAT </w:instrText>
      </w:r>
      <w:r w:rsidR="008D671B" w:rsidRPr="00B72EDE">
        <w:rPr>
          <w:rStyle w:val="LienCar"/>
        </w:rPr>
        <w:fldChar w:fldCharType="separate"/>
      </w:r>
      <w:r w:rsidR="008D671B" w:rsidRPr="00B72EDE">
        <w:rPr>
          <w:rStyle w:val="LienCar"/>
        </w:rPr>
        <w:fldChar w:fldCharType="begin"/>
      </w:r>
      <w:r w:rsidR="008D671B" w:rsidRPr="00B72EDE">
        <w:rPr>
          <w:rStyle w:val="LienCar"/>
        </w:rPr>
        <w:instrText xml:space="preserve"> DOCPROPERTY  $_IPADRESS  \* MERGEFORMAT </w:instrText>
      </w:r>
      <w:r w:rsidR="008D671B" w:rsidRPr="00B72EDE">
        <w:rPr>
          <w:rStyle w:val="LienCar"/>
        </w:rPr>
        <w:fldChar w:fldCharType="separate"/>
      </w:r>
      <w:r w:rsidR="008D671B" w:rsidRPr="00B72EDE">
        <w:rPr>
          <w:rStyle w:val="LienCar"/>
        </w:rPr>
        <w:t>192.168.0.100</w:t>
      </w:r>
      <w:r w:rsidR="008D671B" w:rsidRPr="00B72EDE">
        <w:rPr>
          <w:rStyle w:val="LienCar"/>
        </w:rPr>
        <w:fldChar w:fldCharType="end"/>
      </w:r>
      <w:r w:rsidR="008D671B" w:rsidRPr="00B72EDE">
        <w:rPr>
          <w:rStyle w:val="LienCar"/>
        </w:rPr>
        <w:fldChar w:fldCharType="end"/>
      </w:r>
      <w:r w:rsidR="00792CFA" w:rsidRPr="00B72EDE">
        <w:rPr>
          <w:rStyle w:val="LienCar"/>
        </w:rPr>
        <w:t>:8080</w:t>
      </w:r>
    </w:p>
    <w:p w:rsidR="00792CFA" w:rsidRPr="007D6101" w:rsidRDefault="007D6101" w:rsidP="007D6101">
      <w:pPr>
        <w:pStyle w:val="Paragraphedeliste"/>
        <w:numPr>
          <w:ilvl w:val="0"/>
          <w:numId w:val="27"/>
        </w:numPr>
      </w:pPr>
      <w:r w:rsidRPr="007D6101">
        <w:t>Login : admin</w:t>
      </w:r>
    </w:p>
    <w:p w:rsidR="007D6101" w:rsidRDefault="007D6101" w:rsidP="007D6101">
      <w:pPr>
        <w:pStyle w:val="Paragraphedeliste"/>
        <w:numPr>
          <w:ilvl w:val="0"/>
          <w:numId w:val="27"/>
        </w:numPr>
      </w:pPr>
      <w:r w:rsidRPr="007D6101">
        <w:t xml:space="preserve">Mot de passe : </w:t>
      </w:r>
      <w:proofErr w:type="spellStart"/>
      <w:r w:rsidRPr="007D6101">
        <w:t>shipyard</w:t>
      </w:r>
      <w:proofErr w:type="spellEnd"/>
    </w:p>
    <w:p w:rsidR="00CA40B5" w:rsidRDefault="00CA40B5" w:rsidP="00CA40B5">
      <w:pPr>
        <w:pStyle w:val="Utile"/>
        <w:rPr>
          <w:rStyle w:val="LienCar"/>
        </w:rPr>
      </w:pPr>
      <w:r>
        <w:t xml:space="preserve">Lien: </w:t>
      </w:r>
      <w:r w:rsidRPr="00CA40B5">
        <w:rPr>
          <w:rStyle w:val="LienCar"/>
        </w:rPr>
        <w:t>http://shipyard-project.com/docs/deploy/manual/</w:t>
      </w:r>
    </w:p>
    <w:p w:rsidR="00544AEA" w:rsidRDefault="00544AEA" w:rsidP="00CA40B5">
      <w:pPr>
        <w:pStyle w:val="Utile"/>
      </w:pPr>
    </w:p>
    <w:p w:rsidR="00544AEA" w:rsidRDefault="000F5A46" w:rsidP="007D5874">
      <w:pPr>
        <w:pStyle w:val="Titre2"/>
        <w:numPr>
          <w:ilvl w:val="1"/>
          <w:numId w:val="1"/>
        </w:numPr>
      </w:pPr>
      <w:bookmarkStart w:id="21" w:name="_Toc446871456"/>
      <w:r>
        <w:t>Arrêter Shipyard</w:t>
      </w:r>
      <w:bookmarkEnd w:id="21"/>
    </w:p>
    <w:p w:rsidR="00544AEA" w:rsidRDefault="00544AEA" w:rsidP="00544AEA">
      <w:r>
        <w:t xml:space="preserve">Arrêter les conteneurs </w:t>
      </w:r>
      <w:proofErr w:type="spellStart"/>
      <w:r>
        <w:t>Shipyard</w:t>
      </w:r>
      <w:proofErr w:type="spellEnd"/>
      <w:r w:rsidR="00110D3C">
        <w:t>.</w:t>
      </w:r>
    </w:p>
    <w:p w:rsidR="000F5A46" w:rsidRDefault="000F5A46" w:rsidP="000F5A46">
      <w:pPr>
        <w:pStyle w:val="Code"/>
      </w:pPr>
      <w:proofErr w:type="gramStart"/>
      <w:r>
        <w:t>docker</w:t>
      </w:r>
      <w:proofErr w:type="gramEnd"/>
      <w:r>
        <w:t xml:space="preserve"> stop </w:t>
      </w:r>
      <w:proofErr w:type="spellStart"/>
      <w:r w:rsidRPr="000F5A46">
        <w:t>shipyard-controller</w:t>
      </w:r>
      <w:proofErr w:type="spellEnd"/>
    </w:p>
    <w:p w:rsidR="000F5A46" w:rsidRDefault="000F5A46" w:rsidP="000F5A46">
      <w:pPr>
        <w:pStyle w:val="Code"/>
      </w:pPr>
      <w:proofErr w:type="gramStart"/>
      <w:r>
        <w:t>docker</w:t>
      </w:r>
      <w:proofErr w:type="gramEnd"/>
      <w:r>
        <w:t xml:space="preserve"> stop </w:t>
      </w:r>
      <w:proofErr w:type="spellStart"/>
      <w:r w:rsidRPr="000F5A46">
        <w:t>shipyard</w:t>
      </w:r>
      <w:proofErr w:type="spellEnd"/>
      <w:r w:rsidRPr="000F5A46">
        <w:t>-</w:t>
      </w:r>
      <w:proofErr w:type="spellStart"/>
      <w:r w:rsidRPr="000F5A46">
        <w:t>swarm</w:t>
      </w:r>
      <w:proofErr w:type="spellEnd"/>
      <w:r w:rsidRPr="000F5A46">
        <w:t>-agent</w:t>
      </w:r>
    </w:p>
    <w:p w:rsidR="000F5A46" w:rsidRDefault="000F5A46" w:rsidP="000F5A46">
      <w:pPr>
        <w:pStyle w:val="Code"/>
      </w:pPr>
      <w:proofErr w:type="gramStart"/>
      <w:r>
        <w:t>docker</w:t>
      </w:r>
      <w:proofErr w:type="gramEnd"/>
      <w:r>
        <w:t xml:space="preserve"> stop </w:t>
      </w:r>
      <w:proofErr w:type="spellStart"/>
      <w:r w:rsidRPr="000F5A46">
        <w:t>shipyard</w:t>
      </w:r>
      <w:proofErr w:type="spellEnd"/>
      <w:r w:rsidRPr="000F5A46">
        <w:t>-</w:t>
      </w:r>
      <w:proofErr w:type="spellStart"/>
      <w:r w:rsidRPr="000F5A46">
        <w:t>swarm</w:t>
      </w:r>
      <w:proofErr w:type="spellEnd"/>
      <w:r w:rsidRPr="000F5A46">
        <w:t>-manager</w:t>
      </w:r>
    </w:p>
    <w:p w:rsidR="000F5A46" w:rsidRDefault="000F5A46" w:rsidP="000F5A46">
      <w:pPr>
        <w:pStyle w:val="Code"/>
      </w:pPr>
      <w:proofErr w:type="gramStart"/>
      <w:r>
        <w:t>docker</w:t>
      </w:r>
      <w:proofErr w:type="gramEnd"/>
      <w:r>
        <w:t xml:space="preserve"> stop </w:t>
      </w:r>
      <w:proofErr w:type="spellStart"/>
      <w:r w:rsidRPr="000F5A46">
        <w:t>shipyard</w:t>
      </w:r>
      <w:proofErr w:type="spellEnd"/>
      <w:r w:rsidRPr="000F5A46">
        <w:t>-proxy</w:t>
      </w:r>
    </w:p>
    <w:p w:rsidR="000D1376" w:rsidRDefault="000D1376" w:rsidP="000F5A46">
      <w:pPr>
        <w:pStyle w:val="Code"/>
      </w:pPr>
      <w:proofErr w:type="gramStart"/>
      <w:r>
        <w:lastRenderedPageBreak/>
        <w:t>docker</w:t>
      </w:r>
      <w:proofErr w:type="gramEnd"/>
      <w:r>
        <w:t xml:space="preserve"> stop </w:t>
      </w:r>
      <w:proofErr w:type="spellStart"/>
      <w:r w:rsidRPr="000D1376">
        <w:t>shipyard-certs</w:t>
      </w:r>
      <w:proofErr w:type="spellEnd"/>
    </w:p>
    <w:p w:rsidR="00110D3C" w:rsidRDefault="00110D3C" w:rsidP="000F5A46">
      <w:pPr>
        <w:pStyle w:val="Code"/>
      </w:pPr>
      <w:proofErr w:type="gramStart"/>
      <w:r>
        <w:t>docker</w:t>
      </w:r>
      <w:proofErr w:type="gramEnd"/>
      <w:r>
        <w:t xml:space="preserve"> stop </w:t>
      </w:r>
      <w:proofErr w:type="spellStart"/>
      <w:r w:rsidRPr="00110D3C">
        <w:t>shipyard-discovery</w:t>
      </w:r>
      <w:proofErr w:type="spellEnd"/>
    </w:p>
    <w:p w:rsidR="000F5A46" w:rsidRDefault="000F5A46" w:rsidP="000F5A46">
      <w:pPr>
        <w:pStyle w:val="Code"/>
      </w:pPr>
      <w:proofErr w:type="gramStart"/>
      <w:r>
        <w:t>docker</w:t>
      </w:r>
      <w:proofErr w:type="gramEnd"/>
      <w:r>
        <w:t xml:space="preserve"> stop </w:t>
      </w:r>
      <w:proofErr w:type="spellStart"/>
      <w:r w:rsidRPr="000F5A46">
        <w:t>shipyard-rethinkdb</w:t>
      </w:r>
      <w:proofErr w:type="spellEnd"/>
    </w:p>
    <w:p w:rsidR="000F5A46" w:rsidRDefault="00110D3C" w:rsidP="000F5A46">
      <w:r>
        <w:t xml:space="preserve">Supprimer les </w:t>
      </w:r>
      <w:r w:rsidR="00264A7A">
        <w:t>processus</w:t>
      </w:r>
      <w:r>
        <w:t xml:space="preserve"> </w:t>
      </w:r>
      <w:proofErr w:type="spellStart"/>
      <w:r>
        <w:t>Shipyard</w:t>
      </w:r>
      <w:proofErr w:type="spellEnd"/>
      <w:r>
        <w:t>.</w:t>
      </w:r>
    </w:p>
    <w:p w:rsidR="00544AEA" w:rsidRPr="00544AEA" w:rsidRDefault="00544AEA" w:rsidP="00544AEA">
      <w:pPr>
        <w:pStyle w:val="Code"/>
      </w:pPr>
      <w:proofErr w:type="gramStart"/>
      <w:r w:rsidRPr="00544AEA">
        <w:t>docker</w:t>
      </w:r>
      <w:proofErr w:type="gramEnd"/>
      <w:r w:rsidRPr="00544AEA">
        <w:t xml:space="preserve"> </w:t>
      </w:r>
      <w:proofErr w:type="spellStart"/>
      <w:r w:rsidRPr="00544AEA">
        <w:t>ps</w:t>
      </w:r>
      <w:proofErr w:type="spellEnd"/>
      <w:r w:rsidRPr="00544AEA">
        <w:t xml:space="preserve"> -a </w:t>
      </w:r>
      <w:r w:rsidR="000F5A46">
        <w:t xml:space="preserve">| </w:t>
      </w:r>
      <w:proofErr w:type="spellStart"/>
      <w:r w:rsidR="000F5A46">
        <w:t>grep</w:t>
      </w:r>
      <w:proofErr w:type="spellEnd"/>
      <w:r w:rsidR="000F5A46">
        <w:t xml:space="preserve"> '</w:t>
      </w:r>
      <w:proofErr w:type="spellStart"/>
      <w:r w:rsidR="000F5A46">
        <w:t>shipyard</w:t>
      </w:r>
      <w:proofErr w:type="spellEnd"/>
      <w:r w:rsidRPr="00544AEA">
        <w:t xml:space="preserve">' | </w:t>
      </w:r>
      <w:proofErr w:type="spellStart"/>
      <w:r w:rsidRPr="00544AEA">
        <w:t>awk</w:t>
      </w:r>
      <w:proofErr w:type="spellEnd"/>
      <w:r w:rsidRPr="00544AEA">
        <w:t xml:space="preserve"> '{</w:t>
      </w:r>
      <w:proofErr w:type="spellStart"/>
      <w:r w:rsidRPr="00544AEA">
        <w:t>print</w:t>
      </w:r>
      <w:proofErr w:type="spellEnd"/>
      <w:r w:rsidRPr="00544AEA">
        <w:t xml:space="preserve"> $1}' | </w:t>
      </w:r>
      <w:proofErr w:type="spellStart"/>
      <w:r w:rsidRPr="00544AEA">
        <w:t>xargs</w:t>
      </w:r>
      <w:proofErr w:type="spellEnd"/>
      <w:r w:rsidRPr="00544AEA">
        <w:t xml:space="preserve"> --no-</w:t>
      </w:r>
      <w:proofErr w:type="spellStart"/>
      <w:r w:rsidRPr="00544AEA">
        <w:t>run</w:t>
      </w:r>
      <w:proofErr w:type="spellEnd"/>
      <w:r w:rsidRPr="00544AEA">
        <w:t>-if-</w:t>
      </w:r>
      <w:proofErr w:type="spellStart"/>
      <w:r w:rsidRPr="00544AEA">
        <w:t>empty</w:t>
      </w:r>
      <w:proofErr w:type="spellEnd"/>
      <w:r w:rsidRPr="00544AEA">
        <w:t xml:space="preserve"> docker </w:t>
      </w:r>
      <w:proofErr w:type="spellStart"/>
      <w:r w:rsidRPr="00544AEA">
        <w:t>rm</w:t>
      </w:r>
      <w:proofErr w:type="spellEnd"/>
    </w:p>
    <w:p w:rsidR="00684C76" w:rsidRPr="00544AEA" w:rsidRDefault="00684C76" w:rsidP="007D5874">
      <w:pPr>
        <w:pStyle w:val="Titre1"/>
        <w:numPr>
          <w:ilvl w:val="0"/>
          <w:numId w:val="1"/>
        </w:numPr>
      </w:pPr>
      <w:bookmarkStart w:id="22" w:name="_Toc446871446"/>
      <w:bookmarkStart w:id="23" w:name="_Toc446871459"/>
      <w:r>
        <w:t>Jenkins</w:t>
      </w:r>
      <w:bookmarkEnd w:id="22"/>
    </w:p>
    <w:p w:rsidR="00684C76" w:rsidRDefault="00684C76" w:rsidP="007D5874">
      <w:pPr>
        <w:pStyle w:val="Titre2"/>
        <w:numPr>
          <w:ilvl w:val="1"/>
          <w:numId w:val="1"/>
        </w:numPr>
      </w:pPr>
      <w:bookmarkStart w:id="24" w:name="_Toc446871447"/>
      <w:r>
        <w:t>Démarrer Jenkins</w:t>
      </w:r>
      <w:bookmarkEnd w:id="24"/>
    </w:p>
    <w:p w:rsidR="004C60C0" w:rsidRDefault="004C60C0" w:rsidP="004C60C0">
      <w:r>
        <w:t>Démarrer le conteneur Jenkins.</w:t>
      </w:r>
    </w:p>
    <w:p w:rsidR="00684C76" w:rsidRDefault="00684C76" w:rsidP="00684C76">
      <w:pPr>
        <w:pStyle w:val="Code"/>
      </w:pPr>
      <w:proofErr w:type="gramStart"/>
      <w:r w:rsidRPr="00BF3EB8">
        <w:t>docker</w:t>
      </w:r>
      <w:proofErr w:type="gramEnd"/>
      <w:r w:rsidRPr="00BF3EB8">
        <w:t xml:space="preserve"> </w:t>
      </w:r>
      <w:proofErr w:type="spellStart"/>
      <w:r w:rsidRPr="00BF3EB8">
        <w:t>run</w:t>
      </w:r>
      <w:proofErr w:type="spellEnd"/>
      <w:r w:rsidR="007E4110">
        <w:t xml:space="preserve"> --</w:t>
      </w:r>
      <w:proofErr w:type="spellStart"/>
      <w:r w:rsidR="007E4110">
        <w:t>name</w:t>
      </w:r>
      <w:proofErr w:type="spellEnd"/>
      <w:r w:rsidR="007E4110">
        <w:t xml:space="preserve"> </w:t>
      </w:r>
      <w:proofErr w:type="spellStart"/>
      <w:r w:rsidR="007E4110">
        <w:t>jenkins</w:t>
      </w:r>
      <w:proofErr w:type="spellEnd"/>
      <w:r w:rsidR="00D422DD">
        <w:t xml:space="preserve"> </w:t>
      </w:r>
      <w:r w:rsidRPr="00BF3EB8">
        <w:t xml:space="preserve">-d -p 8081:8080 -p 50000:50000 -v </w:t>
      </w:r>
      <w:r w:rsidR="00464FC8">
        <w:t>/var/</w:t>
      </w:r>
      <w:proofErr w:type="spellStart"/>
      <w:r w:rsidR="00464FC8">
        <w:t>jenkins_home</w:t>
      </w:r>
      <w:proofErr w:type="spellEnd"/>
      <w:r w:rsidR="007D3022">
        <w:t xml:space="preserve"> </w:t>
      </w:r>
      <w:proofErr w:type="spellStart"/>
      <w:r w:rsidR="007D3022">
        <w:t>jenkins</w:t>
      </w:r>
      <w:proofErr w:type="spellEnd"/>
    </w:p>
    <w:p w:rsidR="00684C76" w:rsidRPr="00BF3EB8" w:rsidRDefault="002C40D5" w:rsidP="00684C76">
      <w:pPr>
        <w:rPr>
          <w:rStyle w:val="lev"/>
        </w:rPr>
      </w:pPr>
      <w:proofErr w:type="gramStart"/>
      <w:r>
        <w:rPr>
          <w:rStyle w:val="lev"/>
        </w:rPr>
        <w:t>Paramètres</w:t>
      </w:r>
      <w:proofErr w:type="gramEnd"/>
      <w:r w:rsidR="00684C76" w:rsidRPr="00BF3EB8">
        <w:rPr>
          <w:rStyle w:val="lev"/>
        </w:rPr>
        <w:t>:</w:t>
      </w:r>
    </w:p>
    <w:p w:rsidR="00684C76" w:rsidRDefault="00684C76" w:rsidP="00684C76">
      <w:r>
        <w:t>-d : permet d’exécuter le conteneur en tâche de fond</w:t>
      </w:r>
    </w:p>
    <w:p w:rsidR="00684C76" w:rsidRDefault="00684C76" w:rsidP="00684C76">
      <w:r>
        <w:t>-p : permet d’associer les ports réseau du conteneur avec les ports de la machine hôte.</w:t>
      </w:r>
    </w:p>
    <w:p w:rsidR="00684C76" w:rsidRDefault="00684C76" w:rsidP="00684C76">
      <w:r>
        <w:t>-v : permet d’associer un volume</w:t>
      </w:r>
    </w:p>
    <w:p w:rsidR="00D305B3" w:rsidRDefault="00D305B3" w:rsidP="00684C76">
      <w:pPr>
        <w:rPr>
          <w:rStyle w:val="LienCar"/>
        </w:rPr>
      </w:pPr>
      <w:r>
        <w:t xml:space="preserve">Dès lors que le contrôleur est démarré, il est possible de se connecter à l’adresse suivante : </w:t>
      </w:r>
      <w:r w:rsidRPr="00B72EDE">
        <w:rPr>
          <w:rStyle w:val="LienCar"/>
        </w:rPr>
        <w:t>http://</w:t>
      </w:r>
      <w:r w:rsidRPr="00B72EDE">
        <w:rPr>
          <w:rStyle w:val="LienCar"/>
        </w:rPr>
        <w:fldChar w:fldCharType="begin"/>
      </w:r>
      <w:r w:rsidRPr="00B72EDE">
        <w:rPr>
          <w:rStyle w:val="LienCar"/>
        </w:rPr>
        <w:instrText xml:space="preserve"> DOCPROPERTY  $_IPADRESS  \* MERGEFORMAT </w:instrText>
      </w:r>
      <w:r w:rsidRPr="00B72EDE">
        <w:rPr>
          <w:rStyle w:val="LienCar"/>
        </w:rPr>
        <w:fldChar w:fldCharType="separate"/>
      </w:r>
      <w:r w:rsidRPr="00B72EDE">
        <w:rPr>
          <w:rStyle w:val="LienCar"/>
        </w:rPr>
        <w:fldChar w:fldCharType="begin"/>
      </w:r>
      <w:r w:rsidRPr="00B72EDE">
        <w:rPr>
          <w:rStyle w:val="LienCar"/>
        </w:rPr>
        <w:instrText xml:space="preserve"> DOCPROPERTY  $_IPADRESS  \* MERGEFORMAT </w:instrText>
      </w:r>
      <w:r w:rsidRPr="00B72EDE">
        <w:rPr>
          <w:rStyle w:val="LienCar"/>
        </w:rPr>
        <w:fldChar w:fldCharType="separate"/>
      </w:r>
      <w:r w:rsidRPr="00B72EDE">
        <w:rPr>
          <w:rStyle w:val="LienCar"/>
        </w:rPr>
        <w:t>192.168.0.100</w:t>
      </w:r>
      <w:r w:rsidRPr="00B72EDE">
        <w:rPr>
          <w:rStyle w:val="LienCar"/>
        </w:rPr>
        <w:fldChar w:fldCharType="end"/>
      </w:r>
      <w:r w:rsidRPr="00B72EDE">
        <w:rPr>
          <w:rStyle w:val="LienCar"/>
        </w:rPr>
        <w:fldChar w:fldCharType="end"/>
      </w:r>
      <w:r>
        <w:rPr>
          <w:rStyle w:val="LienCar"/>
        </w:rPr>
        <w:t>:8081</w:t>
      </w:r>
    </w:p>
    <w:p w:rsidR="007E4110" w:rsidRDefault="007E4110" w:rsidP="007E4110">
      <w:r>
        <w:t>Pour récupérer le mot de passe initial, taper la commande :</w:t>
      </w:r>
    </w:p>
    <w:p w:rsidR="007E4110" w:rsidRDefault="007E4110" w:rsidP="007E4110">
      <w:pPr>
        <w:pStyle w:val="Code"/>
      </w:pPr>
      <w:proofErr w:type="gramStart"/>
      <w:r w:rsidRPr="007E4110">
        <w:t>docker</w:t>
      </w:r>
      <w:proofErr w:type="gramEnd"/>
      <w:r w:rsidRPr="007E4110">
        <w:t xml:space="preserve"> </w:t>
      </w:r>
      <w:proofErr w:type="spellStart"/>
      <w:r w:rsidRPr="007E4110">
        <w:t>exec</w:t>
      </w:r>
      <w:proofErr w:type="spellEnd"/>
      <w:r w:rsidRPr="007E4110">
        <w:t xml:space="preserve"> </w:t>
      </w:r>
      <w:proofErr w:type="spellStart"/>
      <w:r w:rsidRPr="007E4110">
        <w:t>jenkins</w:t>
      </w:r>
      <w:proofErr w:type="spellEnd"/>
      <w:r w:rsidRPr="007E4110">
        <w:t xml:space="preserve"> cat /var/</w:t>
      </w:r>
      <w:proofErr w:type="spellStart"/>
      <w:r w:rsidRPr="007E4110">
        <w:t>jenkins_home</w:t>
      </w:r>
      <w:proofErr w:type="spellEnd"/>
      <w:r w:rsidRPr="007E4110">
        <w:t>/secrets/</w:t>
      </w:r>
      <w:proofErr w:type="spellStart"/>
      <w:r w:rsidRPr="007E4110">
        <w:t>initialAdminPassword</w:t>
      </w:r>
      <w:proofErr w:type="spellEnd"/>
    </w:p>
    <w:p w:rsidR="0053025D" w:rsidRPr="007D6101" w:rsidRDefault="0053025D" w:rsidP="0053025D">
      <w:pPr>
        <w:pStyle w:val="Paragraphedeliste"/>
        <w:numPr>
          <w:ilvl w:val="0"/>
          <w:numId w:val="27"/>
        </w:numPr>
      </w:pPr>
      <w:r w:rsidRPr="007D6101">
        <w:t>Login : admin</w:t>
      </w:r>
    </w:p>
    <w:p w:rsidR="0053025D" w:rsidRDefault="0053025D" w:rsidP="0053025D">
      <w:pPr>
        <w:pStyle w:val="Paragraphedeliste"/>
        <w:numPr>
          <w:ilvl w:val="0"/>
          <w:numId w:val="27"/>
        </w:numPr>
      </w:pPr>
      <w:r w:rsidRPr="007D6101">
        <w:t xml:space="preserve">Mot de passe : </w:t>
      </w:r>
      <w:r>
        <w:t>admin</w:t>
      </w:r>
    </w:p>
    <w:p w:rsidR="00684C76" w:rsidRDefault="00684C76" w:rsidP="00684C76">
      <w:pPr>
        <w:pStyle w:val="Utile"/>
      </w:pPr>
      <w:r>
        <w:t xml:space="preserve">Lien: </w:t>
      </w:r>
      <w:r w:rsidRPr="000B2E62">
        <w:rPr>
          <w:rStyle w:val="LienCar"/>
        </w:rPr>
        <w:t>https://hub.docker.com/_/jenkins/</w:t>
      </w:r>
    </w:p>
    <w:p w:rsidR="00684C76" w:rsidRDefault="00684C76" w:rsidP="007D5874">
      <w:pPr>
        <w:pStyle w:val="Titre2"/>
        <w:numPr>
          <w:ilvl w:val="1"/>
          <w:numId w:val="1"/>
        </w:numPr>
      </w:pPr>
      <w:r>
        <w:t>Arrêter Jenkins</w:t>
      </w:r>
    </w:p>
    <w:p w:rsidR="00452473" w:rsidRDefault="00452473" w:rsidP="00452473">
      <w:r>
        <w:t>Arrêter le conteneur Jenkins.</w:t>
      </w:r>
    </w:p>
    <w:p w:rsidR="00452473" w:rsidRDefault="00452473" w:rsidP="009632B2">
      <w:pPr>
        <w:pStyle w:val="Code"/>
      </w:pPr>
      <w:proofErr w:type="gramStart"/>
      <w:r>
        <w:t>docker</w:t>
      </w:r>
      <w:proofErr w:type="gramEnd"/>
      <w:r>
        <w:t xml:space="preserve"> stop </w:t>
      </w:r>
      <w:proofErr w:type="spellStart"/>
      <w:r w:rsidR="009632B2">
        <w:t>jenkins</w:t>
      </w:r>
      <w:proofErr w:type="spellEnd"/>
    </w:p>
    <w:p w:rsidR="009632B2" w:rsidRDefault="009632B2" w:rsidP="009632B2">
      <w:r>
        <w:t xml:space="preserve">Supprimer le processus </w:t>
      </w:r>
      <w:proofErr w:type="spellStart"/>
      <w:r>
        <w:t>jenkins</w:t>
      </w:r>
      <w:proofErr w:type="spellEnd"/>
      <w:r>
        <w:t>.</w:t>
      </w:r>
    </w:p>
    <w:p w:rsidR="00452473" w:rsidRPr="00544AEA" w:rsidRDefault="00452473" w:rsidP="00452473">
      <w:pPr>
        <w:pStyle w:val="Code"/>
      </w:pPr>
      <w:proofErr w:type="gramStart"/>
      <w:r w:rsidRPr="00544AEA">
        <w:t>docker</w:t>
      </w:r>
      <w:proofErr w:type="gramEnd"/>
      <w:r w:rsidRPr="00544AEA">
        <w:t xml:space="preserve"> </w:t>
      </w:r>
      <w:proofErr w:type="spellStart"/>
      <w:r w:rsidRPr="00544AEA">
        <w:t>ps</w:t>
      </w:r>
      <w:proofErr w:type="spellEnd"/>
      <w:r w:rsidRPr="00544AEA">
        <w:t xml:space="preserve"> -a </w:t>
      </w:r>
      <w:r>
        <w:t xml:space="preserve">| </w:t>
      </w:r>
      <w:proofErr w:type="spellStart"/>
      <w:r>
        <w:t>grep</w:t>
      </w:r>
      <w:proofErr w:type="spellEnd"/>
      <w:r>
        <w:t xml:space="preserve"> '</w:t>
      </w:r>
      <w:proofErr w:type="spellStart"/>
      <w:r w:rsidR="009632B2">
        <w:t>jenkins</w:t>
      </w:r>
      <w:proofErr w:type="spellEnd"/>
      <w:r w:rsidRPr="00544AEA">
        <w:t xml:space="preserve">' | </w:t>
      </w:r>
      <w:proofErr w:type="spellStart"/>
      <w:r w:rsidRPr="00544AEA">
        <w:t>awk</w:t>
      </w:r>
      <w:proofErr w:type="spellEnd"/>
      <w:r w:rsidRPr="00544AEA">
        <w:t xml:space="preserve"> '{</w:t>
      </w:r>
      <w:proofErr w:type="spellStart"/>
      <w:r w:rsidRPr="00544AEA">
        <w:t>print</w:t>
      </w:r>
      <w:proofErr w:type="spellEnd"/>
      <w:r w:rsidRPr="00544AEA">
        <w:t xml:space="preserve"> $1}' | </w:t>
      </w:r>
      <w:proofErr w:type="spellStart"/>
      <w:r w:rsidRPr="00544AEA">
        <w:t>xargs</w:t>
      </w:r>
      <w:proofErr w:type="spellEnd"/>
      <w:r w:rsidRPr="00544AEA">
        <w:t xml:space="preserve"> --no-</w:t>
      </w:r>
      <w:proofErr w:type="spellStart"/>
      <w:r w:rsidRPr="00544AEA">
        <w:t>run</w:t>
      </w:r>
      <w:proofErr w:type="spellEnd"/>
      <w:r w:rsidRPr="00544AEA">
        <w:t>-if-</w:t>
      </w:r>
      <w:proofErr w:type="spellStart"/>
      <w:r w:rsidRPr="00544AEA">
        <w:t>empty</w:t>
      </w:r>
      <w:proofErr w:type="spellEnd"/>
      <w:r w:rsidRPr="00544AEA">
        <w:t xml:space="preserve"> docker </w:t>
      </w:r>
      <w:proofErr w:type="spellStart"/>
      <w:r w:rsidRPr="00544AEA">
        <w:t>rm</w:t>
      </w:r>
      <w:proofErr w:type="spellEnd"/>
    </w:p>
    <w:bookmarkEnd w:id="3"/>
    <w:bookmarkEnd w:id="23"/>
    <w:p w:rsidR="007D619F" w:rsidRDefault="007D619F" w:rsidP="00AB0D28"/>
    <w:p w:rsidR="007D619F" w:rsidRDefault="007D619F" w:rsidP="007D619F">
      <w:pPr>
        <w:pStyle w:val="Titre1"/>
        <w:numPr>
          <w:ilvl w:val="0"/>
          <w:numId w:val="1"/>
        </w:numPr>
      </w:pPr>
      <w:r>
        <w:t>JHipster</w:t>
      </w:r>
    </w:p>
    <w:p w:rsidR="007D619F" w:rsidRDefault="007D619F" w:rsidP="007D619F">
      <w:pPr>
        <w:pStyle w:val="Titre2"/>
        <w:numPr>
          <w:ilvl w:val="1"/>
          <w:numId w:val="1"/>
        </w:numPr>
      </w:pPr>
      <w:r>
        <w:lastRenderedPageBreak/>
        <w:t>JHipster Registry</w:t>
      </w:r>
    </w:p>
    <w:p w:rsidR="007D619F" w:rsidRDefault="00AD5AC1" w:rsidP="007D619F">
      <w:r>
        <w:t>Télécharger l’image docker</w:t>
      </w:r>
    </w:p>
    <w:p w:rsidR="00AD5AC1" w:rsidRDefault="00AD5AC1" w:rsidP="00AD5AC1">
      <w:pPr>
        <w:pStyle w:val="Code"/>
      </w:pPr>
      <w:proofErr w:type="gramStart"/>
      <w:r w:rsidRPr="00AD5AC1">
        <w:t>docker</w:t>
      </w:r>
      <w:proofErr w:type="gramEnd"/>
      <w:r w:rsidRPr="00AD5AC1">
        <w:t xml:space="preserve"> pull </w:t>
      </w:r>
      <w:proofErr w:type="spellStart"/>
      <w:r w:rsidRPr="00AD5AC1">
        <w:t>jhipster</w:t>
      </w:r>
      <w:proofErr w:type="spellEnd"/>
      <w:r w:rsidRPr="00AD5AC1">
        <w:t>/</w:t>
      </w:r>
      <w:proofErr w:type="spellStart"/>
      <w:r w:rsidRPr="00AD5AC1">
        <w:t>jhipster-registry</w:t>
      </w:r>
      <w:proofErr w:type="spellEnd"/>
    </w:p>
    <w:p w:rsidR="00AD5AC1" w:rsidRDefault="00AD5AC1" w:rsidP="00AD5AC1">
      <w:r>
        <w:t>Démarrer l’image docker</w:t>
      </w:r>
    </w:p>
    <w:p w:rsidR="00AD5AC1" w:rsidRPr="007D619F" w:rsidRDefault="0053025D" w:rsidP="00AD5AC1">
      <w:pPr>
        <w:pStyle w:val="Code"/>
      </w:pPr>
      <w:proofErr w:type="gramStart"/>
      <w:r w:rsidRPr="0053025D">
        <w:t>docker</w:t>
      </w:r>
      <w:proofErr w:type="gramEnd"/>
      <w:r w:rsidRPr="0053025D">
        <w:t xml:space="preserve"> </w:t>
      </w:r>
      <w:proofErr w:type="spellStart"/>
      <w:r w:rsidRPr="0053025D">
        <w:t>run</w:t>
      </w:r>
      <w:proofErr w:type="spellEnd"/>
      <w:r w:rsidRPr="0053025D">
        <w:t xml:space="preserve"> -d -p 8761:8761 -e JHIPSTER_SECURITY_AUTHENTICATION_JWT_SECRET=</w:t>
      </w:r>
      <w:proofErr w:type="spellStart"/>
      <w:r>
        <w:t>mysecretjwtkey</w:t>
      </w:r>
      <w:proofErr w:type="spellEnd"/>
      <w:r w:rsidRPr="0053025D">
        <w:t xml:space="preserve"> --restart=</w:t>
      </w:r>
      <w:proofErr w:type="spellStart"/>
      <w:r w:rsidRPr="0053025D">
        <w:t>always</w:t>
      </w:r>
      <w:proofErr w:type="spellEnd"/>
      <w:r w:rsidRPr="0053025D">
        <w:t xml:space="preserve"> </w:t>
      </w:r>
      <w:proofErr w:type="spellStart"/>
      <w:r w:rsidRPr="0053025D">
        <w:t>jhipster</w:t>
      </w:r>
      <w:proofErr w:type="spellEnd"/>
      <w:r w:rsidRPr="0053025D">
        <w:t>/</w:t>
      </w:r>
      <w:proofErr w:type="spellStart"/>
      <w:r w:rsidRPr="0053025D">
        <w:t>jhipster-registry:latest</w:t>
      </w:r>
      <w:proofErr w:type="spellEnd"/>
    </w:p>
    <w:p w:rsidR="0053025D" w:rsidRPr="007D6101" w:rsidRDefault="0053025D" w:rsidP="0053025D">
      <w:pPr>
        <w:pStyle w:val="Paragraphedeliste"/>
        <w:numPr>
          <w:ilvl w:val="0"/>
          <w:numId w:val="27"/>
        </w:numPr>
      </w:pPr>
      <w:r w:rsidRPr="007D6101">
        <w:t>Login : admin</w:t>
      </w:r>
    </w:p>
    <w:p w:rsidR="0053025D" w:rsidRDefault="0053025D" w:rsidP="0053025D">
      <w:pPr>
        <w:pStyle w:val="Paragraphedeliste"/>
        <w:numPr>
          <w:ilvl w:val="0"/>
          <w:numId w:val="27"/>
        </w:numPr>
      </w:pPr>
      <w:r w:rsidRPr="007D6101">
        <w:t xml:space="preserve">Mot de passe : </w:t>
      </w:r>
      <w:r>
        <w:t>admin</w:t>
      </w:r>
    </w:p>
    <w:p w:rsidR="006F1AD1" w:rsidRDefault="006F1AD1" w:rsidP="006F1AD1">
      <w:pPr>
        <w:pStyle w:val="Titre2"/>
        <w:numPr>
          <w:ilvl w:val="1"/>
          <w:numId w:val="1"/>
        </w:numPr>
      </w:pPr>
      <w:r>
        <w:t>JHipster microservice application</w:t>
      </w:r>
    </w:p>
    <w:p w:rsidR="006F1AD1" w:rsidRDefault="00110AAE" w:rsidP="006F1AD1">
      <w:r>
        <w:t>Installer</w:t>
      </w:r>
      <w:r w:rsidR="004255B2">
        <w:t xml:space="preserve"> </w:t>
      </w:r>
      <w:proofErr w:type="spellStart"/>
      <w:r w:rsidR="004255B2">
        <w:t>JHipster</w:t>
      </w:r>
      <w:proofErr w:type="spellEnd"/>
    </w:p>
    <w:p w:rsidR="004255B2" w:rsidRPr="006F1AD1" w:rsidRDefault="004255B2" w:rsidP="004255B2">
      <w:pPr>
        <w:pStyle w:val="Lien"/>
      </w:pPr>
      <w:proofErr w:type="gramStart"/>
      <w:r>
        <w:t>Lien :</w:t>
      </w:r>
      <w:proofErr w:type="gramEnd"/>
      <w:r>
        <w:t xml:space="preserve"> </w:t>
      </w:r>
      <w:hyperlink r:id="rId11" w:history="1">
        <w:r w:rsidRPr="00B51200">
          <w:rPr>
            <w:rStyle w:val="Lienhypertexte"/>
          </w:rPr>
          <w:t>http://www.jhipster.tech/installation/</w:t>
        </w:r>
      </w:hyperlink>
      <w:r>
        <w:t xml:space="preserve"> (12/01/2018)</w:t>
      </w:r>
    </w:p>
    <w:p w:rsidR="007D619F" w:rsidRDefault="007D619F" w:rsidP="007D619F"/>
    <w:p w:rsidR="003C7C9B" w:rsidRDefault="003C7C9B" w:rsidP="007D619F">
      <w:r>
        <w:t>1 VM slnxint01</w:t>
      </w:r>
    </w:p>
    <w:p w:rsidR="003C7C9B" w:rsidRDefault="003C7C9B" w:rsidP="003C7C9B">
      <w:pPr>
        <w:pStyle w:val="Paragraphedeliste"/>
        <w:numPr>
          <w:ilvl w:val="0"/>
          <w:numId w:val="33"/>
        </w:numPr>
      </w:pPr>
      <w:r>
        <w:t>Docker</w:t>
      </w:r>
    </w:p>
    <w:p w:rsidR="003C7C9B" w:rsidRDefault="003C7C9B" w:rsidP="003C7C9B">
      <w:pPr>
        <w:pStyle w:val="Paragraphedeliste"/>
        <w:numPr>
          <w:ilvl w:val="0"/>
          <w:numId w:val="33"/>
        </w:numPr>
      </w:pPr>
      <w:r>
        <w:t>Jenkins</w:t>
      </w:r>
    </w:p>
    <w:p w:rsidR="003C7C9B" w:rsidRDefault="003C7C9B" w:rsidP="003C7C9B">
      <w:pPr>
        <w:pStyle w:val="Paragraphedeliste"/>
        <w:numPr>
          <w:ilvl w:val="0"/>
          <w:numId w:val="33"/>
        </w:numPr>
      </w:pPr>
      <w:r>
        <w:t>Sonar</w:t>
      </w:r>
    </w:p>
    <w:p w:rsidR="003C7C9B" w:rsidRDefault="003C7C9B" w:rsidP="003C7C9B">
      <w:pPr>
        <w:pStyle w:val="Paragraphedeliste"/>
        <w:numPr>
          <w:ilvl w:val="0"/>
          <w:numId w:val="33"/>
        </w:numPr>
      </w:pPr>
      <w:proofErr w:type="spellStart"/>
      <w:r>
        <w:t>Shipyard</w:t>
      </w:r>
      <w:proofErr w:type="spellEnd"/>
    </w:p>
    <w:p w:rsidR="003C7C9B" w:rsidRDefault="003C7C9B" w:rsidP="003C7C9B">
      <w:r>
        <w:t>1 VM slnxdev01</w:t>
      </w:r>
    </w:p>
    <w:p w:rsidR="003C7C9B" w:rsidRDefault="003C7C9B" w:rsidP="003C7C9B">
      <w:pPr>
        <w:pStyle w:val="Paragraphedeliste"/>
        <w:numPr>
          <w:ilvl w:val="0"/>
          <w:numId w:val="33"/>
        </w:numPr>
      </w:pPr>
      <w:r>
        <w:t>Docker</w:t>
      </w:r>
    </w:p>
    <w:p w:rsidR="003C7C9B" w:rsidRDefault="003C7C9B" w:rsidP="003C7C9B">
      <w:pPr>
        <w:pStyle w:val="Paragraphedeliste"/>
        <w:numPr>
          <w:ilvl w:val="0"/>
          <w:numId w:val="33"/>
        </w:numPr>
      </w:pPr>
      <w:proofErr w:type="spellStart"/>
      <w:r>
        <w:t>Jhipster</w:t>
      </w:r>
      <w:proofErr w:type="spellEnd"/>
    </w:p>
    <w:p w:rsidR="00C93630" w:rsidRDefault="00C93630" w:rsidP="003C7C9B">
      <w:pPr>
        <w:pStyle w:val="Paragraphedeliste"/>
        <w:numPr>
          <w:ilvl w:val="0"/>
          <w:numId w:val="33"/>
        </w:numPr>
      </w:pPr>
      <w:proofErr w:type="spellStart"/>
      <w:r>
        <w:t>Repository</w:t>
      </w:r>
      <w:proofErr w:type="spellEnd"/>
      <w:r>
        <w:t xml:space="preserve"> local </w:t>
      </w:r>
      <w:proofErr w:type="spellStart"/>
      <w:r>
        <w:t>Git</w:t>
      </w:r>
      <w:proofErr w:type="spellEnd"/>
    </w:p>
    <w:p w:rsidR="00C93630" w:rsidRDefault="00C93630" w:rsidP="00C93630">
      <w:pPr>
        <w:pStyle w:val="Paragraphedeliste"/>
        <w:numPr>
          <w:ilvl w:val="1"/>
          <w:numId w:val="33"/>
        </w:numPr>
      </w:pPr>
      <w:r>
        <w:t xml:space="preserve">Push / pull on </w:t>
      </w:r>
      <w:proofErr w:type="spellStart"/>
      <w:r>
        <w:t>GitHub</w:t>
      </w:r>
      <w:proofErr w:type="spellEnd"/>
    </w:p>
    <w:p w:rsidR="00C420D3" w:rsidRDefault="00C420D3" w:rsidP="00C420D3"/>
    <w:p w:rsidR="00C420D3" w:rsidRDefault="00C420D3" w:rsidP="00C420D3">
      <w:proofErr w:type="spellStart"/>
      <w:r>
        <w:t>Repository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Git</w:t>
      </w:r>
      <w:proofErr w:type="spellEnd"/>
      <w:r>
        <w:t xml:space="preserve"> Hub)</w:t>
      </w:r>
    </w:p>
    <w:p w:rsidR="00C420D3" w:rsidRPr="007D619F" w:rsidRDefault="00C420D3" w:rsidP="00C420D3">
      <w:proofErr w:type="spellStart"/>
      <w:r>
        <w:t>Repository</w:t>
      </w:r>
      <w:proofErr w:type="spellEnd"/>
      <w:r>
        <w:t xml:space="preserve">  </w:t>
      </w:r>
      <w:r w:rsidR="0098691F">
        <w:t>Docker</w:t>
      </w:r>
    </w:p>
    <w:p w:rsidR="00411EE6" w:rsidRDefault="00411EE6" w:rsidP="00AB0D28">
      <w:r>
        <w:br w:type="page"/>
      </w:r>
    </w:p>
    <w:p w:rsidR="00411EE6" w:rsidRDefault="00411EE6" w:rsidP="007D5874">
      <w:pPr>
        <w:pStyle w:val="Titre1"/>
        <w:numPr>
          <w:ilvl w:val="0"/>
          <w:numId w:val="1"/>
        </w:numPr>
      </w:pPr>
      <w:bookmarkStart w:id="25" w:name="_Toc446871460"/>
      <w:r>
        <w:lastRenderedPageBreak/>
        <w:t>Annexes</w:t>
      </w:r>
      <w:bookmarkEnd w:id="25"/>
    </w:p>
    <w:p w:rsidR="004C7C84" w:rsidRDefault="004C7C84" w:rsidP="007D5874">
      <w:pPr>
        <w:pStyle w:val="Titre2"/>
        <w:numPr>
          <w:ilvl w:val="1"/>
          <w:numId w:val="1"/>
        </w:numPr>
      </w:pPr>
      <w:bookmarkStart w:id="26" w:name="_Toc446871461"/>
      <w:r>
        <w:t>Variables d’environnement</w:t>
      </w:r>
      <w:bookmarkEnd w:id="26"/>
    </w:p>
    <w:tbl>
      <w:tblPr>
        <w:tblStyle w:val="Listeclaire-Accent3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5956"/>
      </w:tblGrid>
      <w:tr w:rsidR="00172E66" w:rsidTr="00894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72E66" w:rsidRDefault="00172E66" w:rsidP="00172E66">
            <w:r>
              <w:t>Variable</w:t>
            </w:r>
          </w:p>
        </w:tc>
        <w:tc>
          <w:tcPr>
            <w:tcW w:w="2268" w:type="dxa"/>
          </w:tcPr>
          <w:p w:rsidR="00172E66" w:rsidRDefault="00172E66" w:rsidP="00172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Valeur</w:t>
            </w:r>
          </w:p>
        </w:tc>
        <w:tc>
          <w:tcPr>
            <w:tcW w:w="5956" w:type="dxa"/>
          </w:tcPr>
          <w:p w:rsidR="00172E66" w:rsidRDefault="00172E66" w:rsidP="00172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72E66" w:rsidTr="00894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72E66" w:rsidRDefault="00865C0E" w:rsidP="00865C0E">
            <w:r>
              <w:t xml:space="preserve">$_ </w:t>
            </w:r>
            <w:r w:rsidR="00172E66">
              <w:t>IP</w:t>
            </w:r>
            <w:r>
              <w:t>ADRESS</w:t>
            </w:r>
          </w:p>
        </w:tc>
        <w:tc>
          <w:tcPr>
            <w:tcW w:w="2268" w:type="dxa"/>
          </w:tcPr>
          <w:p w:rsidR="00172E66" w:rsidRDefault="00DA2073" w:rsidP="00536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DOCPROPERTY  $_IPADRESS  \* MERGEFORMAT </w:instrText>
            </w:r>
            <w:r>
              <w:fldChar w:fldCharType="separate"/>
            </w:r>
            <w:r w:rsidR="00865C0E">
              <w:t>192.168.0.100</w:t>
            </w:r>
            <w:r>
              <w:fldChar w:fldCharType="end"/>
            </w:r>
            <w:r w:rsidR="00536F67">
              <w:fldChar w:fldCharType="begin"/>
            </w:r>
            <w:r w:rsidR="00536F67">
              <w:instrText xml:space="preserve"> DOCVARIABLE  ADRESSE_IP  \* MERGEFORMAT </w:instrText>
            </w:r>
            <w:r w:rsidR="00536F67">
              <w:fldChar w:fldCharType="end"/>
            </w:r>
            <w:r w:rsidR="00536F67">
              <w:fldChar w:fldCharType="begin"/>
            </w:r>
            <w:r w:rsidR="00536F67">
              <w:instrText xml:space="preserve"> DOCVARIABLE  ADRESSE_IP  \* MERGEFORMAT </w:instrText>
            </w:r>
            <w:r w:rsidR="00536F67">
              <w:fldChar w:fldCharType="end"/>
            </w:r>
          </w:p>
        </w:tc>
        <w:tc>
          <w:tcPr>
            <w:tcW w:w="5956" w:type="dxa"/>
          </w:tcPr>
          <w:p w:rsidR="00172E66" w:rsidRDefault="00172E66" w:rsidP="00172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IP de la machine</w:t>
            </w:r>
          </w:p>
        </w:tc>
      </w:tr>
      <w:tr w:rsidR="00172E66" w:rsidTr="00894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72E66" w:rsidRDefault="00865C0E" w:rsidP="00172E66">
            <w:r>
              <w:t>$_HOSTNAME</w:t>
            </w:r>
          </w:p>
        </w:tc>
        <w:tc>
          <w:tcPr>
            <w:tcW w:w="2268" w:type="dxa"/>
          </w:tcPr>
          <w:p w:rsidR="00172E66" w:rsidRDefault="00DA2073" w:rsidP="00172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DOCPROPERTY  $_HOSTNAME  \* MERGEFORMAT </w:instrText>
            </w:r>
            <w:r>
              <w:fldChar w:fldCharType="separate"/>
            </w:r>
            <w:r w:rsidR="00865C0E">
              <w:t>slnxmasterint01</w:t>
            </w:r>
            <w:r>
              <w:fldChar w:fldCharType="end"/>
            </w:r>
          </w:p>
        </w:tc>
        <w:tc>
          <w:tcPr>
            <w:tcW w:w="5956" w:type="dxa"/>
          </w:tcPr>
          <w:p w:rsidR="00172E66" w:rsidRDefault="00894836" w:rsidP="00172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d’hôte de la machine</w:t>
            </w:r>
          </w:p>
        </w:tc>
      </w:tr>
      <w:tr w:rsidR="00172E66" w:rsidTr="00894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72E66" w:rsidRDefault="00865C0E" w:rsidP="00172E66">
            <w:r>
              <w:t>$_FQDN</w:t>
            </w:r>
          </w:p>
        </w:tc>
        <w:tc>
          <w:tcPr>
            <w:tcW w:w="2268" w:type="dxa"/>
          </w:tcPr>
          <w:p w:rsidR="00172E66" w:rsidRDefault="00DA2073" w:rsidP="00172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DOCPROPERTY  $_FQDN  \* MERGEFORMAT </w:instrText>
            </w:r>
            <w:r>
              <w:fldChar w:fldCharType="separate"/>
            </w:r>
            <w:r w:rsidR="00894836">
              <w:t>slnxmasterint01.fr.local</w:t>
            </w:r>
            <w:r>
              <w:fldChar w:fldCharType="end"/>
            </w:r>
          </w:p>
        </w:tc>
        <w:tc>
          <w:tcPr>
            <w:tcW w:w="5956" w:type="dxa"/>
          </w:tcPr>
          <w:p w:rsidR="00172E66" w:rsidRDefault="00894836" w:rsidP="00172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Fully</w:t>
            </w:r>
            <w:proofErr w:type="spellEnd"/>
            <w:r>
              <w:t xml:space="preserve"> </w:t>
            </w:r>
            <w:proofErr w:type="spellStart"/>
            <w:r>
              <w:t>Qualified</w:t>
            </w:r>
            <w:proofErr w:type="spellEnd"/>
            <w:r>
              <w:t xml:space="preserve"> Domain Name de la machine</w:t>
            </w:r>
          </w:p>
        </w:tc>
      </w:tr>
      <w:tr w:rsidR="00172E66" w:rsidTr="00894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72E66" w:rsidRDefault="00865C0E" w:rsidP="00865C0E">
            <w:r>
              <w:t>$_DOMAIN</w:t>
            </w:r>
          </w:p>
        </w:tc>
        <w:tc>
          <w:tcPr>
            <w:tcW w:w="2268" w:type="dxa"/>
          </w:tcPr>
          <w:p w:rsidR="00172E66" w:rsidRDefault="00934B93" w:rsidP="00172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DOCPROPERTY  $_DOMAIN  \* MERGEFORMAT </w:instrText>
            </w:r>
            <w:r>
              <w:fldChar w:fldCharType="separate"/>
            </w:r>
            <w:r w:rsidR="00894836">
              <w:t>.</w:t>
            </w:r>
            <w:proofErr w:type="spellStart"/>
            <w:r w:rsidR="00894836">
              <w:t>fr.local</w:t>
            </w:r>
            <w:proofErr w:type="spellEnd"/>
            <w:r>
              <w:fldChar w:fldCharType="end"/>
            </w:r>
          </w:p>
        </w:tc>
        <w:tc>
          <w:tcPr>
            <w:tcW w:w="5956" w:type="dxa"/>
          </w:tcPr>
          <w:p w:rsidR="00172E66" w:rsidRDefault="00894836" w:rsidP="00172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Domaine de la machine</w:t>
            </w:r>
          </w:p>
        </w:tc>
      </w:tr>
      <w:tr w:rsidR="00172E66" w:rsidTr="00894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72E66" w:rsidRDefault="00865C0E" w:rsidP="00172E66">
            <w:r>
              <w:t>$_NETWORK</w:t>
            </w:r>
          </w:p>
        </w:tc>
        <w:tc>
          <w:tcPr>
            <w:tcW w:w="2268" w:type="dxa"/>
          </w:tcPr>
          <w:p w:rsidR="00172E66" w:rsidRDefault="00DA2073" w:rsidP="00172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DOCPROPERTY  $_NETWORK  \* MERGEFORMAT </w:instrText>
            </w:r>
            <w:r>
              <w:fldChar w:fldCharType="separate"/>
            </w:r>
            <w:r w:rsidR="00894836">
              <w:t>192.168.0.0</w:t>
            </w:r>
            <w:r>
              <w:fldChar w:fldCharType="end"/>
            </w:r>
          </w:p>
        </w:tc>
        <w:tc>
          <w:tcPr>
            <w:tcW w:w="5956" w:type="dxa"/>
          </w:tcPr>
          <w:p w:rsidR="00172E66" w:rsidRDefault="00894836" w:rsidP="00172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du réseau</w:t>
            </w:r>
          </w:p>
        </w:tc>
      </w:tr>
      <w:tr w:rsidR="00172E66" w:rsidTr="00894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72E66" w:rsidRDefault="00865C0E" w:rsidP="00172E66">
            <w:r>
              <w:t>$_GATEWAY</w:t>
            </w:r>
          </w:p>
        </w:tc>
        <w:tc>
          <w:tcPr>
            <w:tcW w:w="2268" w:type="dxa"/>
          </w:tcPr>
          <w:p w:rsidR="00172E66" w:rsidRDefault="00DA2073" w:rsidP="00172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DOCPROPERTY  $_GATEWAY  \* MERGEFORMAT </w:instrText>
            </w:r>
            <w:r>
              <w:fldChar w:fldCharType="separate"/>
            </w:r>
            <w:r w:rsidR="00894836">
              <w:t>192.168.0.1</w:t>
            </w:r>
            <w:r>
              <w:fldChar w:fldCharType="end"/>
            </w:r>
          </w:p>
        </w:tc>
        <w:tc>
          <w:tcPr>
            <w:tcW w:w="5956" w:type="dxa"/>
          </w:tcPr>
          <w:p w:rsidR="00172E66" w:rsidRDefault="00894836" w:rsidP="00172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Passerelle vers le réseau</w:t>
            </w:r>
          </w:p>
        </w:tc>
      </w:tr>
      <w:tr w:rsidR="00865C0E" w:rsidTr="00894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65C0E" w:rsidRDefault="00865C0E" w:rsidP="00172E66">
            <w:r>
              <w:t>$_NETMASK</w:t>
            </w:r>
          </w:p>
        </w:tc>
        <w:tc>
          <w:tcPr>
            <w:tcW w:w="2268" w:type="dxa"/>
          </w:tcPr>
          <w:p w:rsidR="00865C0E" w:rsidRDefault="00DA2073" w:rsidP="00172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DOCPROPERTY  $_NETMASK  \* MERGEFORMAT </w:instrText>
            </w:r>
            <w:r>
              <w:fldChar w:fldCharType="separate"/>
            </w:r>
            <w:r w:rsidR="00894836">
              <w:t>255.255.255.0</w:t>
            </w:r>
            <w:r>
              <w:fldChar w:fldCharType="end"/>
            </w:r>
          </w:p>
        </w:tc>
        <w:tc>
          <w:tcPr>
            <w:tcW w:w="5956" w:type="dxa"/>
          </w:tcPr>
          <w:p w:rsidR="00865C0E" w:rsidRDefault="00894836" w:rsidP="00894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Masque du réseau</w:t>
            </w:r>
          </w:p>
        </w:tc>
      </w:tr>
      <w:tr w:rsidR="00865C0E" w:rsidTr="00894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65C0E" w:rsidRDefault="00865C0E" w:rsidP="00172E66">
            <w:r>
              <w:t>$_</w:t>
            </w:r>
            <w:r w:rsidR="00894836">
              <w:t>BROADCAST</w:t>
            </w:r>
          </w:p>
        </w:tc>
        <w:tc>
          <w:tcPr>
            <w:tcW w:w="2268" w:type="dxa"/>
          </w:tcPr>
          <w:p w:rsidR="00865C0E" w:rsidRDefault="00DA2073" w:rsidP="00172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DOCPROPERTY  $_BROADCAST  \* MERGEFORMAT </w:instrText>
            </w:r>
            <w:r>
              <w:fldChar w:fldCharType="separate"/>
            </w:r>
            <w:r w:rsidR="00894836">
              <w:t>192.168.0.255</w:t>
            </w:r>
            <w:r>
              <w:fldChar w:fldCharType="end"/>
            </w:r>
          </w:p>
        </w:tc>
        <w:tc>
          <w:tcPr>
            <w:tcW w:w="5956" w:type="dxa"/>
          </w:tcPr>
          <w:p w:rsidR="00865C0E" w:rsidRDefault="00894836" w:rsidP="00172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de broadcast</w:t>
            </w:r>
          </w:p>
        </w:tc>
      </w:tr>
      <w:tr w:rsidR="00865C0E" w:rsidTr="00894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65C0E" w:rsidRDefault="00865C0E" w:rsidP="00172E66">
            <w:r>
              <w:t>$_DNS1</w:t>
            </w:r>
          </w:p>
        </w:tc>
        <w:tc>
          <w:tcPr>
            <w:tcW w:w="2268" w:type="dxa"/>
          </w:tcPr>
          <w:p w:rsidR="00865C0E" w:rsidRDefault="00DA2073" w:rsidP="00172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DOCPROPERTY  $_DNS1  \* MERGEFORMAT </w:instrText>
            </w:r>
            <w:r>
              <w:fldChar w:fldCharType="separate"/>
            </w:r>
            <w:r w:rsidR="00894836">
              <w:t>8.8.8.8</w:t>
            </w:r>
            <w:r>
              <w:fldChar w:fldCharType="end"/>
            </w:r>
          </w:p>
        </w:tc>
        <w:tc>
          <w:tcPr>
            <w:tcW w:w="5956" w:type="dxa"/>
          </w:tcPr>
          <w:p w:rsidR="00865C0E" w:rsidRDefault="00894836" w:rsidP="00172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DNS 1</w:t>
            </w:r>
          </w:p>
        </w:tc>
      </w:tr>
      <w:tr w:rsidR="00865C0E" w:rsidTr="008948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65C0E" w:rsidRDefault="00865C0E" w:rsidP="00172E66">
            <w:r>
              <w:t>$_DNS2</w:t>
            </w:r>
          </w:p>
        </w:tc>
        <w:tc>
          <w:tcPr>
            <w:tcW w:w="2268" w:type="dxa"/>
          </w:tcPr>
          <w:p w:rsidR="00865C0E" w:rsidRDefault="00DA2073" w:rsidP="00172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DOCPROPERTY  $_DNS2  \* MERGEFORMAT </w:instrText>
            </w:r>
            <w:r>
              <w:fldChar w:fldCharType="separate"/>
            </w:r>
            <w:r w:rsidR="00894836">
              <w:t>8.8.4.4</w:t>
            </w:r>
            <w:r>
              <w:fldChar w:fldCharType="end"/>
            </w:r>
          </w:p>
        </w:tc>
        <w:tc>
          <w:tcPr>
            <w:tcW w:w="5956" w:type="dxa"/>
          </w:tcPr>
          <w:p w:rsidR="00865C0E" w:rsidRDefault="00894836" w:rsidP="00172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DNS 2</w:t>
            </w:r>
          </w:p>
        </w:tc>
      </w:tr>
    </w:tbl>
    <w:p w:rsidR="00172E66" w:rsidRDefault="00C75A52" w:rsidP="00C75A52">
      <w:pPr>
        <w:pStyle w:val="Titre2"/>
        <w:numPr>
          <w:ilvl w:val="1"/>
          <w:numId w:val="1"/>
        </w:numPr>
      </w:pPr>
      <w:r>
        <w:t>Commandes docker</w:t>
      </w:r>
    </w:p>
    <w:p w:rsidR="00C75A52" w:rsidRDefault="00C75A52" w:rsidP="00607368">
      <w:pPr>
        <w:pStyle w:val="Paragraphedeliste"/>
        <w:numPr>
          <w:ilvl w:val="0"/>
          <w:numId w:val="36"/>
        </w:numPr>
      </w:pPr>
      <w:r>
        <w:t>Exécuter l’invité de commande du conteneur</w:t>
      </w:r>
    </w:p>
    <w:p w:rsidR="00C75A52" w:rsidRDefault="00C75A52" w:rsidP="00C75A52">
      <w:pPr>
        <w:pStyle w:val="Code"/>
      </w:pPr>
      <w:proofErr w:type="gramStart"/>
      <w:r w:rsidRPr="00C75A52">
        <w:t>docker</w:t>
      </w:r>
      <w:proofErr w:type="gramEnd"/>
      <w:r w:rsidRPr="00C75A52">
        <w:t xml:space="preserve"> container </w:t>
      </w:r>
      <w:proofErr w:type="spellStart"/>
      <w:r w:rsidRPr="00C75A52">
        <w:t>exec</w:t>
      </w:r>
      <w:proofErr w:type="spellEnd"/>
      <w:r w:rsidRPr="00C75A52">
        <w:t xml:space="preserve"> -</w:t>
      </w:r>
      <w:proofErr w:type="spellStart"/>
      <w:r w:rsidRPr="00C75A52">
        <w:t>it</w:t>
      </w:r>
      <w:proofErr w:type="spellEnd"/>
      <w:r w:rsidRPr="00C75A52">
        <w:t xml:space="preserve"> </w:t>
      </w:r>
      <w:r w:rsidRPr="00A42D78">
        <w:rPr>
          <w:color w:val="FF0000"/>
        </w:rPr>
        <w:t>&lt;container-</w:t>
      </w:r>
      <w:proofErr w:type="spellStart"/>
      <w:r w:rsidRPr="00A42D78">
        <w:rPr>
          <w:color w:val="FF0000"/>
        </w:rPr>
        <w:t>name</w:t>
      </w:r>
      <w:proofErr w:type="spellEnd"/>
      <w:r w:rsidRPr="00A42D78">
        <w:rPr>
          <w:color w:val="FF0000"/>
        </w:rPr>
        <w:t>&gt;</w:t>
      </w:r>
      <w:r w:rsidRPr="00C75A52">
        <w:t xml:space="preserve"> sh</w:t>
      </w:r>
    </w:p>
    <w:p w:rsidR="00BA671F" w:rsidRDefault="00607368" w:rsidP="00607368">
      <w:pPr>
        <w:pStyle w:val="Paragraphedeliste"/>
        <w:numPr>
          <w:ilvl w:val="0"/>
          <w:numId w:val="36"/>
        </w:numPr>
      </w:pPr>
      <w:r>
        <w:t>Consulter les processus actifs</w:t>
      </w:r>
    </w:p>
    <w:p w:rsidR="00607368" w:rsidRDefault="00607368" w:rsidP="00607368">
      <w:pPr>
        <w:pStyle w:val="Code"/>
      </w:pPr>
      <w:proofErr w:type="gramStart"/>
      <w:r>
        <w:t>docker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607368" w:rsidRDefault="00607368" w:rsidP="00607368">
      <w:pPr>
        <w:pStyle w:val="Paragraphedeliste"/>
        <w:numPr>
          <w:ilvl w:val="0"/>
          <w:numId w:val="36"/>
        </w:numPr>
      </w:pPr>
      <w:r>
        <w:t>Consulter les images téléchargées</w:t>
      </w:r>
    </w:p>
    <w:p w:rsidR="00607368" w:rsidRDefault="00607368" w:rsidP="00607368">
      <w:pPr>
        <w:pStyle w:val="Code"/>
      </w:pPr>
      <w:proofErr w:type="gramStart"/>
      <w:r>
        <w:t>docker</w:t>
      </w:r>
      <w:proofErr w:type="gramEnd"/>
      <w:r>
        <w:t xml:space="preserve"> image</w:t>
      </w:r>
      <w:bookmarkStart w:id="27" w:name="_GoBack"/>
      <w:bookmarkEnd w:id="27"/>
    </w:p>
    <w:sectPr w:rsidR="00607368" w:rsidSect="0084018F">
      <w:headerReference w:type="default" r:id="rId12"/>
      <w:footerReference w:type="default" r:id="rId13"/>
      <w:pgSz w:w="11906" w:h="16838"/>
      <w:pgMar w:top="1134" w:right="1077" w:bottom="1134" w:left="107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073" w:rsidRDefault="00DA2073" w:rsidP="001314C1">
      <w:pPr>
        <w:spacing w:before="0" w:after="0" w:line="240" w:lineRule="auto"/>
      </w:pPr>
      <w:r>
        <w:separator/>
      </w:r>
    </w:p>
  </w:endnote>
  <w:endnote w:type="continuationSeparator" w:id="0">
    <w:p w:rsidR="00DA2073" w:rsidRDefault="00DA2073" w:rsidP="001314C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4220808"/>
      <w:docPartObj>
        <w:docPartGallery w:val="Page Numbers (Bottom of Page)"/>
        <w:docPartUnique/>
      </w:docPartObj>
    </w:sdtPr>
    <w:sdtEndPr/>
    <w:sdtContent>
      <w:p w:rsidR="00B72EDE" w:rsidRDefault="00B72EDE">
        <w:pPr>
          <w:pStyle w:val="Pieddepage"/>
          <w:jc w:val="right"/>
        </w:pPr>
      </w:p>
      <w:p w:rsidR="00B72EDE" w:rsidRDefault="00B72ED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3E47">
          <w:rPr>
            <w:noProof/>
          </w:rPr>
          <w:t>10</w:t>
        </w:r>
        <w:r>
          <w:fldChar w:fldCharType="end"/>
        </w:r>
      </w:p>
    </w:sdtContent>
  </w:sdt>
  <w:p w:rsidR="00B72EDE" w:rsidRDefault="00B72ED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073" w:rsidRDefault="00DA2073" w:rsidP="001314C1">
      <w:pPr>
        <w:spacing w:before="0" w:after="0" w:line="240" w:lineRule="auto"/>
      </w:pPr>
      <w:r>
        <w:separator/>
      </w:r>
    </w:p>
  </w:footnote>
  <w:footnote w:type="continuationSeparator" w:id="0">
    <w:p w:rsidR="00DA2073" w:rsidRDefault="00DA2073" w:rsidP="001314C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2548"/>
    </w:tblGrid>
    <w:tr w:rsidR="00B72EDE" w:rsidTr="001314C1">
      <w:tc>
        <w:tcPr>
          <w:tcW w:w="7338" w:type="dxa"/>
        </w:tcPr>
        <w:p w:rsidR="00B72EDE" w:rsidRDefault="00B72EDE" w:rsidP="001314C1">
          <w:pPr>
            <w:pStyle w:val="En-tte"/>
          </w:pPr>
          <w:r>
            <w:t>Dossier</w:t>
          </w:r>
          <w:r w:rsidRPr="001314C1">
            <w:t xml:space="preserve"> d’installation de l’environnement de développement</w:t>
          </w:r>
        </w:p>
      </w:tc>
      <w:tc>
        <w:tcPr>
          <w:tcW w:w="2548" w:type="dxa"/>
        </w:tcPr>
        <w:p w:rsidR="00B72EDE" w:rsidRDefault="00B72EDE" w:rsidP="001314C1">
          <w:pPr>
            <w:pStyle w:val="En-tte"/>
            <w:jc w:val="right"/>
          </w:pPr>
          <w:r>
            <w:t>Version 1.0</w:t>
          </w:r>
        </w:p>
      </w:tc>
    </w:tr>
  </w:tbl>
  <w:p w:rsidR="00B72EDE" w:rsidRPr="001314C1" w:rsidRDefault="00B72EDE" w:rsidP="001314C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274A"/>
    <w:multiLevelType w:val="hybridMultilevel"/>
    <w:tmpl w:val="E64691D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44F6F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0B0E516F"/>
    <w:multiLevelType w:val="hybridMultilevel"/>
    <w:tmpl w:val="D318C6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02895"/>
    <w:multiLevelType w:val="hybridMultilevel"/>
    <w:tmpl w:val="40C2B6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5D1B21"/>
    <w:multiLevelType w:val="hybridMultilevel"/>
    <w:tmpl w:val="08829C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5D1980"/>
    <w:multiLevelType w:val="hybridMultilevel"/>
    <w:tmpl w:val="08829C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B80E6F"/>
    <w:multiLevelType w:val="hybridMultilevel"/>
    <w:tmpl w:val="A0E028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854B11"/>
    <w:multiLevelType w:val="hybridMultilevel"/>
    <w:tmpl w:val="381290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100862"/>
    <w:multiLevelType w:val="hybridMultilevel"/>
    <w:tmpl w:val="40C2B6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4A071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fr-FR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D721718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320D492B"/>
    <w:multiLevelType w:val="hybridMultilevel"/>
    <w:tmpl w:val="4C141A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EE1DC6"/>
    <w:multiLevelType w:val="hybridMultilevel"/>
    <w:tmpl w:val="BA24A71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34232B"/>
    <w:multiLevelType w:val="hybridMultilevel"/>
    <w:tmpl w:val="18F004F0"/>
    <w:lvl w:ilvl="0" w:tplc="FCD4DB2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6027E5"/>
    <w:multiLevelType w:val="hybridMultilevel"/>
    <w:tmpl w:val="79B48B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9F245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DAD5693"/>
    <w:multiLevelType w:val="hybridMultilevel"/>
    <w:tmpl w:val="3B6E77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906BC3"/>
    <w:multiLevelType w:val="hybridMultilevel"/>
    <w:tmpl w:val="D42651E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E9199B"/>
    <w:multiLevelType w:val="hybridMultilevel"/>
    <w:tmpl w:val="F2682C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134A13"/>
    <w:multiLevelType w:val="hybridMultilevel"/>
    <w:tmpl w:val="56B84D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F2B4F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lang w:val="fr-FR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306C64"/>
    <w:multiLevelType w:val="hybridMultilevel"/>
    <w:tmpl w:val="8DE643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C96635"/>
    <w:multiLevelType w:val="hybridMultilevel"/>
    <w:tmpl w:val="766A243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E637B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04C3FD5"/>
    <w:multiLevelType w:val="hybridMultilevel"/>
    <w:tmpl w:val="08829C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066777"/>
    <w:multiLevelType w:val="hybridMultilevel"/>
    <w:tmpl w:val="20BABF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FD2E4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fr-FR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5C2F4F2D"/>
    <w:multiLevelType w:val="hybridMultilevel"/>
    <w:tmpl w:val="08829C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0577BB"/>
    <w:multiLevelType w:val="hybridMultilevel"/>
    <w:tmpl w:val="36524E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F2B4F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lang w:val="fr-FR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98721D"/>
    <w:multiLevelType w:val="hybridMultilevel"/>
    <w:tmpl w:val="40C2B6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97726D"/>
    <w:multiLevelType w:val="hybridMultilevel"/>
    <w:tmpl w:val="8EFCF8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F2B4F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lang w:val="fr-FR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0A7879"/>
    <w:multiLevelType w:val="hybridMultilevel"/>
    <w:tmpl w:val="08829C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716B15"/>
    <w:multiLevelType w:val="hybridMultilevel"/>
    <w:tmpl w:val="40C2B6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E562AA"/>
    <w:multiLevelType w:val="hybridMultilevel"/>
    <w:tmpl w:val="8DE643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FC149D"/>
    <w:multiLevelType w:val="hybridMultilevel"/>
    <w:tmpl w:val="8FBCC7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CE315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fr-FR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A3231D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9"/>
  </w:num>
  <w:num w:numId="3">
    <w:abstractNumId w:val="18"/>
  </w:num>
  <w:num w:numId="4">
    <w:abstractNumId w:val="32"/>
  </w:num>
  <w:num w:numId="5">
    <w:abstractNumId w:val="3"/>
  </w:num>
  <w:num w:numId="6">
    <w:abstractNumId w:val="31"/>
  </w:num>
  <w:num w:numId="7">
    <w:abstractNumId w:val="34"/>
  </w:num>
  <w:num w:numId="8">
    <w:abstractNumId w:val="28"/>
  </w:num>
  <w:num w:numId="9">
    <w:abstractNumId w:val="8"/>
  </w:num>
  <w:num w:numId="10">
    <w:abstractNumId w:val="25"/>
  </w:num>
  <w:num w:numId="11">
    <w:abstractNumId w:val="5"/>
  </w:num>
  <w:num w:numId="12">
    <w:abstractNumId w:val="24"/>
  </w:num>
  <w:num w:numId="13">
    <w:abstractNumId w:val="30"/>
  </w:num>
  <w:num w:numId="14">
    <w:abstractNumId w:val="2"/>
  </w:num>
  <w:num w:numId="15">
    <w:abstractNumId w:val="4"/>
  </w:num>
  <w:num w:numId="16">
    <w:abstractNumId w:val="23"/>
  </w:num>
  <w:num w:numId="17">
    <w:abstractNumId w:val="29"/>
  </w:num>
  <w:num w:numId="18">
    <w:abstractNumId w:val="27"/>
  </w:num>
  <w:num w:numId="19">
    <w:abstractNumId w:val="17"/>
  </w:num>
  <w:num w:numId="20">
    <w:abstractNumId w:val="0"/>
  </w:num>
  <w:num w:numId="21">
    <w:abstractNumId w:val="35"/>
  </w:num>
  <w:num w:numId="22">
    <w:abstractNumId w:val="1"/>
  </w:num>
  <w:num w:numId="23">
    <w:abstractNumId w:val="10"/>
  </w:num>
  <w:num w:numId="24">
    <w:abstractNumId w:val="12"/>
  </w:num>
  <w:num w:numId="25">
    <w:abstractNumId w:val="26"/>
  </w:num>
  <w:num w:numId="26">
    <w:abstractNumId w:val="16"/>
  </w:num>
  <w:num w:numId="27">
    <w:abstractNumId w:val="14"/>
  </w:num>
  <w:num w:numId="28">
    <w:abstractNumId w:val="15"/>
  </w:num>
  <w:num w:numId="29">
    <w:abstractNumId w:val="22"/>
  </w:num>
  <w:num w:numId="30">
    <w:abstractNumId w:val="20"/>
  </w:num>
  <w:num w:numId="31">
    <w:abstractNumId w:val="33"/>
  </w:num>
  <w:num w:numId="32">
    <w:abstractNumId w:val="6"/>
  </w:num>
  <w:num w:numId="33">
    <w:abstractNumId w:val="13"/>
  </w:num>
  <w:num w:numId="34">
    <w:abstractNumId w:val="7"/>
  </w:num>
  <w:num w:numId="35">
    <w:abstractNumId w:val="11"/>
  </w:num>
  <w:num w:numId="36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linkStyl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3590"/>
    <w:rsid w:val="00003F68"/>
    <w:rsid w:val="000064AC"/>
    <w:rsid w:val="00006BCA"/>
    <w:rsid w:val="000109B3"/>
    <w:rsid w:val="0001407C"/>
    <w:rsid w:val="00016937"/>
    <w:rsid w:val="000316FE"/>
    <w:rsid w:val="00041EE0"/>
    <w:rsid w:val="00045C8A"/>
    <w:rsid w:val="00053D70"/>
    <w:rsid w:val="00063AE9"/>
    <w:rsid w:val="00064A37"/>
    <w:rsid w:val="00064BD5"/>
    <w:rsid w:val="00066884"/>
    <w:rsid w:val="00067B6E"/>
    <w:rsid w:val="0007040A"/>
    <w:rsid w:val="000708AA"/>
    <w:rsid w:val="00073F70"/>
    <w:rsid w:val="00082F79"/>
    <w:rsid w:val="000878A8"/>
    <w:rsid w:val="0009592F"/>
    <w:rsid w:val="00095F78"/>
    <w:rsid w:val="000974AF"/>
    <w:rsid w:val="00097C7B"/>
    <w:rsid w:val="000A2C27"/>
    <w:rsid w:val="000B2E62"/>
    <w:rsid w:val="000C149A"/>
    <w:rsid w:val="000C15C5"/>
    <w:rsid w:val="000D1376"/>
    <w:rsid w:val="000D1934"/>
    <w:rsid w:val="000D7FE5"/>
    <w:rsid w:val="000E184B"/>
    <w:rsid w:val="000E2119"/>
    <w:rsid w:val="000E4A0D"/>
    <w:rsid w:val="000F5A46"/>
    <w:rsid w:val="00100D4D"/>
    <w:rsid w:val="00106043"/>
    <w:rsid w:val="00106E49"/>
    <w:rsid w:val="00110AAE"/>
    <w:rsid w:val="00110D3C"/>
    <w:rsid w:val="00123483"/>
    <w:rsid w:val="001314C1"/>
    <w:rsid w:val="0013748A"/>
    <w:rsid w:val="00137548"/>
    <w:rsid w:val="00142D79"/>
    <w:rsid w:val="001478F3"/>
    <w:rsid w:val="0015207F"/>
    <w:rsid w:val="001567CD"/>
    <w:rsid w:val="00160F12"/>
    <w:rsid w:val="0016203D"/>
    <w:rsid w:val="00172930"/>
    <w:rsid w:val="00172E66"/>
    <w:rsid w:val="001805A0"/>
    <w:rsid w:val="00185AD1"/>
    <w:rsid w:val="00192B03"/>
    <w:rsid w:val="001A4009"/>
    <w:rsid w:val="001A5300"/>
    <w:rsid w:val="001B0158"/>
    <w:rsid w:val="001B2FB7"/>
    <w:rsid w:val="001B7B63"/>
    <w:rsid w:val="001C0558"/>
    <w:rsid w:val="001C3E47"/>
    <w:rsid w:val="001C487E"/>
    <w:rsid w:val="001C7870"/>
    <w:rsid w:val="001C7AA2"/>
    <w:rsid w:val="001D1B8B"/>
    <w:rsid w:val="001D416F"/>
    <w:rsid w:val="001E2490"/>
    <w:rsid w:val="001F07BA"/>
    <w:rsid w:val="001F547E"/>
    <w:rsid w:val="00201177"/>
    <w:rsid w:val="0020289C"/>
    <w:rsid w:val="00212258"/>
    <w:rsid w:val="00212E9F"/>
    <w:rsid w:val="0021713E"/>
    <w:rsid w:val="002203BB"/>
    <w:rsid w:val="00222B9C"/>
    <w:rsid w:val="00230ACF"/>
    <w:rsid w:val="00232621"/>
    <w:rsid w:val="00244988"/>
    <w:rsid w:val="002464AD"/>
    <w:rsid w:val="002471C3"/>
    <w:rsid w:val="00253429"/>
    <w:rsid w:val="00253524"/>
    <w:rsid w:val="00253B2A"/>
    <w:rsid w:val="00257C2C"/>
    <w:rsid w:val="00264A7A"/>
    <w:rsid w:val="002665C0"/>
    <w:rsid w:val="00274C68"/>
    <w:rsid w:val="002764B2"/>
    <w:rsid w:val="0027742D"/>
    <w:rsid w:val="00280086"/>
    <w:rsid w:val="002969E2"/>
    <w:rsid w:val="00296CD8"/>
    <w:rsid w:val="002A0D1B"/>
    <w:rsid w:val="002B0AA4"/>
    <w:rsid w:val="002B2E6E"/>
    <w:rsid w:val="002C1F76"/>
    <w:rsid w:val="002C283C"/>
    <w:rsid w:val="002C40D5"/>
    <w:rsid w:val="002C5950"/>
    <w:rsid w:val="002C730A"/>
    <w:rsid w:val="002D059C"/>
    <w:rsid w:val="002D1531"/>
    <w:rsid w:val="002D34DC"/>
    <w:rsid w:val="002D610A"/>
    <w:rsid w:val="002D703B"/>
    <w:rsid w:val="002D790C"/>
    <w:rsid w:val="002E4D94"/>
    <w:rsid w:val="002F0781"/>
    <w:rsid w:val="002F46B0"/>
    <w:rsid w:val="00311322"/>
    <w:rsid w:val="00315BC7"/>
    <w:rsid w:val="00321885"/>
    <w:rsid w:val="00321B67"/>
    <w:rsid w:val="00322C38"/>
    <w:rsid w:val="003268EA"/>
    <w:rsid w:val="00327041"/>
    <w:rsid w:val="00327991"/>
    <w:rsid w:val="00330EA8"/>
    <w:rsid w:val="00342492"/>
    <w:rsid w:val="00351188"/>
    <w:rsid w:val="0035593F"/>
    <w:rsid w:val="00357FB6"/>
    <w:rsid w:val="00361919"/>
    <w:rsid w:val="00364E31"/>
    <w:rsid w:val="00366988"/>
    <w:rsid w:val="00370748"/>
    <w:rsid w:val="00371962"/>
    <w:rsid w:val="00373590"/>
    <w:rsid w:val="00377862"/>
    <w:rsid w:val="00384BB7"/>
    <w:rsid w:val="00391052"/>
    <w:rsid w:val="003947DA"/>
    <w:rsid w:val="00395556"/>
    <w:rsid w:val="00396214"/>
    <w:rsid w:val="003A3395"/>
    <w:rsid w:val="003B03E4"/>
    <w:rsid w:val="003C4567"/>
    <w:rsid w:val="003C7041"/>
    <w:rsid w:val="003C7C9B"/>
    <w:rsid w:val="003C7EE0"/>
    <w:rsid w:val="003D0BB6"/>
    <w:rsid w:val="003D2AEC"/>
    <w:rsid w:val="003D348B"/>
    <w:rsid w:val="003D5971"/>
    <w:rsid w:val="003E072A"/>
    <w:rsid w:val="003E65F2"/>
    <w:rsid w:val="003E7336"/>
    <w:rsid w:val="003F500F"/>
    <w:rsid w:val="00401595"/>
    <w:rsid w:val="00411EE6"/>
    <w:rsid w:val="004255B2"/>
    <w:rsid w:val="00433C9D"/>
    <w:rsid w:val="004368AB"/>
    <w:rsid w:val="00437544"/>
    <w:rsid w:val="0045139B"/>
    <w:rsid w:val="00452473"/>
    <w:rsid w:val="0045292A"/>
    <w:rsid w:val="00454F4F"/>
    <w:rsid w:val="004563DB"/>
    <w:rsid w:val="00457E43"/>
    <w:rsid w:val="00464A0B"/>
    <w:rsid w:val="00464FC8"/>
    <w:rsid w:val="00465F4C"/>
    <w:rsid w:val="00476D6F"/>
    <w:rsid w:val="004812A1"/>
    <w:rsid w:val="004826F8"/>
    <w:rsid w:val="00487095"/>
    <w:rsid w:val="004969C1"/>
    <w:rsid w:val="00496D53"/>
    <w:rsid w:val="004A0851"/>
    <w:rsid w:val="004A26BB"/>
    <w:rsid w:val="004B35DF"/>
    <w:rsid w:val="004B707C"/>
    <w:rsid w:val="004C003C"/>
    <w:rsid w:val="004C0667"/>
    <w:rsid w:val="004C1F62"/>
    <w:rsid w:val="004C4CDC"/>
    <w:rsid w:val="004C4D98"/>
    <w:rsid w:val="004C50BF"/>
    <w:rsid w:val="004C60C0"/>
    <w:rsid w:val="004C69EC"/>
    <w:rsid w:val="004C774D"/>
    <w:rsid w:val="004C7C84"/>
    <w:rsid w:val="004D0446"/>
    <w:rsid w:val="004D2151"/>
    <w:rsid w:val="004D7E78"/>
    <w:rsid w:val="004E1274"/>
    <w:rsid w:val="004E58EB"/>
    <w:rsid w:val="004E5E83"/>
    <w:rsid w:val="004F0624"/>
    <w:rsid w:val="004F08CE"/>
    <w:rsid w:val="00501C12"/>
    <w:rsid w:val="00503BBA"/>
    <w:rsid w:val="0050755E"/>
    <w:rsid w:val="005103A8"/>
    <w:rsid w:val="00512A77"/>
    <w:rsid w:val="00514343"/>
    <w:rsid w:val="00514F1F"/>
    <w:rsid w:val="005161DB"/>
    <w:rsid w:val="005202D0"/>
    <w:rsid w:val="00520E00"/>
    <w:rsid w:val="0052437E"/>
    <w:rsid w:val="0053025D"/>
    <w:rsid w:val="005324FE"/>
    <w:rsid w:val="00533857"/>
    <w:rsid w:val="00535F26"/>
    <w:rsid w:val="00536F67"/>
    <w:rsid w:val="00541A3E"/>
    <w:rsid w:val="00544AEA"/>
    <w:rsid w:val="00545A89"/>
    <w:rsid w:val="00547C5D"/>
    <w:rsid w:val="00557365"/>
    <w:rsid w:val="00563A31"/>
    <w:rsid w:val="0057640D"/>
    <w:rsid w:val="005833FA"/>
    <w:rsid w:val="005835FC"/>
    <w:rsid w:val="00591309"/>
    <w:rsid w:val="00595C65"/>
    <w:rsid w:val="005A7FC6"/>
    <w:rsid w:val="005C183D"/>
    <w:rsid w:val="005C1E44"/>
    <w:rsid w:val="005C22A6"/>
    <w:rsid w:val="005C3194"/>
    <w:rsid w:val="005C4BA6"/>
    <w:rsid w:val="005C730A"/>
    <w:rsid w:val="005D0D12"/>
    <w:rsid w:val="005D2111"/>
    <w:rsid w:val="005D4139"/>
    <w:rsid w:val="005D6E58"/>
    <w:rsid w:val="005E69F1"/>
    <w:rsid w:val="005E700F"/>
    <w:rsid w:val="005E7C1F"/>
    <w:rsid w:val="005F4E79"/>
    <w:rsid w:val="005F5516"/>
    <w:rsid w:val="005F58D5"/>
    <w:rsid w:val="006003CD"/>
    <w:rsid w:val="0060454D"/>
    <w:rsid w:val="00606086"/>
    <w:rsid w:val="00607368"/>
    <w:rsid w:val="0061553E"/>
    <w:rsid w:val="00620273"/>
    <w:rsid w:val="00621849"/>
    <w:rsid w:val="00633BFD"/>
    <w:rsid w:val="00644455"/>
    <w:rsid w:val="0064500D"/>
    <w:rsid w:val="00651F4F"/>
    <w:rsid w:val="006521F8"/>
    <w:rsid w:val="00661BD5"/>
    <w:rsid w:val="00661BED"/>
    <w:rsid w:val="00662082"/>
    <w:rsid w:val="00666C9D"/>
    <w:rsid w:val="00667653"/>
    <w:rsid w:val="0067076D"/>
    <w:rsid w:val="00670A9C"/>
    <w:rsid w:val="00671A87"/>
    <w:rsid w:val="00675AFA"/>
    <w:rsid w:val="00681BA3"/>
    <w:rsid w:val="00684C76"/>
    <w:rsid w:val="006875D8"/>
    <w:rsid w:val="00695154"/>
    <w:rsid w:val="006972E4"/>
    <w:rsid w:val="006A0BD5"/>
    <w:rsid w:val="006A4B99"/>
    <w:rsid w:val="006A4CFF"/>
    <w:rsid w:val="006A5FFA"/>
    <w:rsid w:val="006B46B0"/>
    <w:rsid w:val="006C33EB"/>
    <w:rsid w:val="006C5D0A"/>
    <w:rsid w:val="006D0074"/>
    <w:rsid w:val="006D1AA1"/>
    <w:rsid w:val="006D1C57"/>
    <w:rsid w:val="006D227D"/>
    <w:rsid w:val="006D4BEA"/>
    <w:rsid w:val="006D5F2D"/>
    <w:rsid w:val="006E4B7F"/>
    <w:rsid w:val="006E7D91"/>
    <w:rsid w:val="006F1AD1"/>
    <w:rsid w:val="006F24E4"/>
    <w:rsid w:val="006F4349"/>
    <w:rsid w:val="00703C69"/>
    <w:rsid w:val="00707738"/>
    <w:rsid w:val="00707E3B"/>
    <w:rsid w:val="007101A5"/>
    <w:rsid w:val="00710D2F"/>
    <w:rsid w:val="00712262"/>
    <w:rsid w:val="00712571"/>
    <w:rsid w:val="00712FFC"/>
    <w:rsid w:val="00714929"/>
    <w:rsid w:val="00715658"/>
    <w:rsid w:val="00724C2D"/>
    <w:rsid w:val="007261F4"/>
    <w:rsid w:val="00727F30"/>
    <w:rsid w:val="00736763"/>
    <w:rsid w:val="007369F3"/>
    <w:rsid w:val="0074043D"/>
    <w:rsid w:val="00742BA4"/>
    <w:rsid w:val="007463BD"/>
    <w:rsid w:val="007474DF"/>
    <w:rsid w:val="00754900"/>
    <w:rsid w:val="00755761"/>
    <w:rsid w:val="007578EF"/>
    <w:rsid w:val="00771735"/>
    <w:rsid w:val="00771AD5"/>
    <w:rsid w:val="007725CC"/>
    <w:rsid w:val="007735E4"/>
    <w:rsid w:val="007765D2"/>
    <w:rsid w:val="007866A7"/>
    <w:rsid w:val="0079251D"/>
    <w:rsid w:val="00792CFA"/>
    <w:rsid w:val="0079386B"/>
    <w:rsid w:val="00795100"/>
    <w:rsid w:val="007A580E"/>
    <w:rsid w:val="007B0931"/>
    <w:rsid w:val="007B2878"/>
    <w:rsid w:val="007B2CCA"/>
    <w:rsid w:val="007B3292"/>
    <w:rsid w:val="007B672D"/>
    <w:rsid w:val="007B7885"/>
    <w:rsid w:val="007D3022"/>
    <w:rsid w:val="007D5874"/>
    <w:rsid w:val="007D6101"/>
    <w:rsid w:val="007D619F"/>
    <w:rsid w:val="007E36B6"/>
    <w:rsid w:val="007E4110"/>
    <w:rsid w:val="007E48CF"/>
    <w:rsid w:val="007E7CA5"/>
    <w:rsid w:val="007F1FE9"/>
    <w:rsid w:val="007F4523"/>
    <w:rsid w:val="007F5C30"/>
    <w:rsid w:val="0080449C"/>
    <w:rsid w:val="00810034"/>
    <w:rsid w:val="008100B3"/>
    <w:rsid w:val="0081070E"/>
    <w:rsid w:val="008161A0"/>
    <w:rsid w:val="00826CAB"/>
    <w:rsid w:val="00826CFA"/>
    <w:rsid w:val="008301BA"/>
    <w:rsid w:val="008370C4"/>
    <w:rsid w:val="0084018F"/>
    <w:rsid w:val="008435EF"/>
    <w:rsid w:val="008507E9"/>
    <w:rsid w:val="0085589A"/>
    <w:rsid w:val="00865C0E"/>
    <w:rsid w:val="00866DFB"/>
    <w:rsid w:val="00872DCB"/>
    <w:rsid w:val="00877DC2"/>
    <w:rsid w:val="00881D6D"/>
    <w:rsid w:val="00884298"/>
    <w:rsid w:val="00884AC5"/>
    <w:rsid w:val="008850FE"/>
    <w:rsid w:val="0088569D"/>
    <w:rsid w:val="008928E9"/>
    <w:rsid w:val="00894836"/>
    <w:rsid w:val="008953F4"/>
    <w:rsid w:val="008969E2"/>
    <w:rsid w:val="008A3632"/>
    <w:rsid w:val="008B22D2"/>
    <w:rsid w:val="008B2F08"/>
    <w:rsid w:val="008B3F70"/>
    <w:rsid w:val="008D4973"/>
    <w:rsid w:val="008D671B"/>
    <w:rsid w:val="008E0C80"/>
    <w:rsid w:val="008E240E"/>
    <w:rsid w:val="008E4FC8"/>
    <w:rsid w:val="008F6FEC"/>
    <w:rsid w:val="0090097C"/>
    <w:rsid w:val="00900EFB"/>
    <w:rsid w:val="00902451"/>
    <w:rsid w:val="00903445"/>
    <w:rsid w:val="009142DF"/>
    <w:rsid w:val="009155B8"/>
    <w:rsid w:val="00922F6E"/>
    <w:rsid w:val="009235A5"/>
    <w:rsid w:val="00930E30"/>
    <w:rsid w:val="00934452"/>
    <w:rsid w:val="00934B93"/>
    <w:rsid w:val="0093606C"/>
    <w:rsid w:val="00942A09"/>
    <w:rsid w:val="009460DC"/>
    <w:rsid w:val="0095060A"/>
    <w:rsid w:val="009540D1"/>
    <w:rsid w:val="00957C86"/>
    <w:rsid w:val="009632B2"/>
    <w:rsid w:val="009633B1"/>
    <w:rsid w:val="009744BB"/>
    <w:rsid w:val="0097729E"/>
    <w:rsid w:val="009800E9"/>
    <w:rsid w:val="00982C18"/>
    <w:rsid w:val="00985BD9"/>
    <w:rsid w:val="00986790"/>
    <w:rsid w:val="0098691F"/>
    <w:rsid w:val="0099208A"/>
    <w:rsid w:val="00993984"/>
    <w:rsid w:val="009939A7"/>
    <w:rsid w:val="009977E5"/>
    <w:rsid w:val="009A48D5"/>
    <w:rsid w:val="009A5180"/>
    <w:rsid w:val="009B2660"/>
    <w:rsid w:val="009B3FC1"/>
    <w:rsid w:val="009C6AC1"/>
    <w:rsid w:val="009D481B"/>
    <w:rsid w:val="009E15A8"/>
    <w:rsid w:val="009F17DB"/>
    <w:rsid w:val="009F252E"/>
    <w:rsid w:val="009F51C3"/>
    <w:rsid w:val="009F6565"/>
    <w:rsid w:val="00A018B4"/>
    <w:rsid w:val="00A02C21"/>
    <w:rsid w:val="00A03C20"/>
    <w:rsid w:val="00A0444E"/>
    <w:rsid w:val="00A048DF"/>
    <w:rsid w:val="00A05B19"/>
    <w:rsid w:val="00A07F7C"/>
    <w:rsid w:val="00A1778E"/>
    <w:rsid w:val="00A17B49"/>
    <w:rsid w:val="00A35E19"/>
    <w:rsid w:val="00A427E8"/>
    <w:rsid w:val="00A42D78"/>
    <w:rsid w:val="00A43516"/>
    <w:rsid w:val="00A51924"/>
    <w:rsid w:val="00A5779A"/>
    <w:rsid w:val="00A63F34"/>
    <w:rsid w:val="00A64095"/>
    <w:rsid w:val="00A73D3D"/>
    <w:rsid w:val="00A75FF4"/>
    <w:rsid w:val="00A8616E"/>
    <w:rsid w:val="00A87A69"/>
    <w:rsid w:val="00A9072B"/>
    <w:rsid w:val="00A93879"/>
    <w:rsid w:val="00A96CBA"/>
    <w:rsid w:val="00AB0D28"/>
    <w:rsid w:val="00AB1C8A"/>
    <w:rsid w:val="00AB3261"/>
    <w:rsid w:val="00AB3B8A"/>
    <w:rsid w:val="00AC7452"/>
    <w:rsid w:val="00AD1F44"/>
    <w:rsid w:val="00AD226B"/>
    <w:rsid w:val="00AD5AC1"/>
    <w:rsid w:val="00AD7347"/>
    <w:rsid w:val="00AE7149"/>
    <w:rsid w:val="00AF050F"/>
    <w:rsid w:val="00AF211A"/>
    <w:rsid w:val="00AF7601"/>
    <w:rsid w:val="00AF7734"/>
    <w:rsid w:val="00B01B60"/>
    <w:rsid w:val="00B05AC3"/>
    <w:rsid w:val="00B05F13"/>
    <w:rsid w:val="00B06F1B"/>
    <w:rsid w:val="00B10CA5"/>
    <w:rsid w:val="00B12C33"/>
    <w:rsid w:val="00B13342"/>
    <w:rsid w:val="00B16A20"/>
    <w:rsid w:val="00B24D2F"/>
    <w:rsid w:val="00B250E6"/>
    <w:rsid w:val="00B30A4B"/>
    <w:rsid w:val="00B36826"/>
    <w:rsid w:val="00B41ADB"/>
    <w:rsid w:val="00B504BB"/>
    <w:rsid w:val="00B54706"/>
    <w:rsid w:val="00B6041D"/>
    <w:rsid w:val="00B70A1B"/>
    <w:rsid w:val="00B72EDE"/>
    <w:rsid w:val="00B74124"/>
    <w:rsid w:val="00B75025"/>
    <w:rsid w:val="00B808FE"/>
    <w:rsid w:val="00B8759A"/>
    <w:rsid w:val="00B90DD6"/>
    <w:rsid w:val="00B92E3E"/>
    <w:rsid w:val="00B942F2"/>
    <w:rsid w:val="00B960BE"/>
    <w:rsid w:val="00B96936"/>
    <w:rsid w:val="00BA3241"/>
    <w:rsid w:val="00BA5167"/>
    <w:rsid w:val="00BA62F8"/>
    <w:rsid w:val="00BA671F"/>
    <w:rsid w:val="00BB1C96"/>
    <w:rsid w:val="00BB2D67"/>
    <w:rsid w:val="00BB3FB6"/>
    <w:rsid w:val="00BB54AA"/>
    <w:rsid w:val="00BB7079"/>
    <w:rsid w:val="00BC070F"/>
    <w:rsid w:val="00BC1A32"/>
    <w:rsid w:val="00BC1BFB"/>
    <w:rsid w:val="00BC4C58"/>
    <w:rsid w:val="00BC6FC2"/>
    <w:rsid w:val="00BC778A"/>
    <w:rsid w:val="00BD7341"/>
    <w:rsid w:val="00BF0CF5"/>
    <w:rsid w:val="00BF0D5A"/>
    <w:rsid w:val="00BF3EB8"/>
    <w:rsid w:val="00BF48F6"/>
    <w:rsid w:val="00BF6C1E"/>
    <w:rsid w:val="00BF6D1B"/>
    <w:rsid w:val="00BF7281"/>
    <w:rsid w:val="00C05E70"/>
    <w:rsid w:val="00C15168"/>
    <w:rsid w:val="00C208C6"/>
    <w:rsid w:val="00C24981"/>
    <w:rsid w:val="00C2510C"/>
    <w:rsid w:val="00C36211"/>
    <w:rsid w:val="00C420D3"/>
    <w:rsid w:val="00C462C6"/>
    <w:rsid w:val="00C50AC2"/>
    <w:rsid w:val="00C62925"/>
    <w:rsid w:val="00C656CF"/>
    <w:rsid w:val="00C70BE3"/>
    <w:rsid w:val="00C75A52"/>
    <w:rsid w:val="00C8164A"/>
    <w:rsid w:val="00C82290"/>
    <w:rsid w:val="00C82FE3"/>
    <w:rsid w:val="00C8631F"/>
    <w:rsid w:val="00C87CA0"/>
    <w:rsid w:val="00C87D0E"/>
    <w:rsid w:val="00C922C0"/>
    <w:rsid w:val="00C93630"/>
    <w:rsid w:val="00C94DA7"/>
    <w:rsid w:val="00CA40B5"/>
    <w:rsid w:val="00CC324A"/>
    <w:rsid w:val="00CC65B0"/>
    <w:rsid w:val="00CD24DA"/>
    <w:rsid w:val="00CD41A5"/>
    <w:rsid w:val="00CE05BE"/>
    <w:rsid w:val="00CE4561"/>
    <w:rsid w:val="00CF119D"/>
    <w:rsid w:val="00CF41F2"/>
    <w:rsid w:val="00CF550D"/>
    <w:rsid w:val="00CF618B"/>
    <w:rsid w:val="00CF66D5"/>
    <w:rsid w:val="00CF7C1F"/>
    <w:rsid w:val="00D0447A"/>
    <w:rsid w:val="00D06390"/>
    <w:rsid w:val="00D0692D"/>
    <w:rsid w:val="00D13B60"/>
    <w:rsid w:val="00D25E73"/>
    <w:rsid w:val="00D26A50"/>
    <w:rsid w:val="00D305B3"/>
    <w:rsid w:val="00D3266E"/>
    <w:rsid w:val="00D33342"/>
    <w:rsid w:val="00D375FE"/>
    <w:rsid w:val="00D37694"/>
    <w:rsid w:val="00D41A27"/>
    <w:rsid w:val="00D41E53"/>
    <w:rsid w:val="00D422DD"/>
    <w:rsid w:val="00D425B9"/>
    <w:rsid w:val="00D46A68"/>
    <w:rsid w:val="00D47EDE"/>
    <w:rsid w:val="00D53F95"/>
    <w:rsid w:val="00D55749"/>
    <w:rsid w:val="00D56A12"/>
    <w:rsid w:val="00D6172C"/>
    <w:rsid w:val="00D66B65"/>
    <w:rsid w:val="00D672FC"/>
    <w:rsid w:val="00D7530C"/>
    <w:rsid w:val="00D80E4D"/>
    <w:rsid w:val="00D853D9"/>
    <w:rsid w:val="00D854BC"/>
    <w:rsid w:val="00D91BE9"/>
    <w:rsid w:val="00D92C83"/>
    <w:rsid w:val="00D94F49"/>
    <w:rsid w:val="00DA2073"/>
    <w:rsid w:val="00DA3452"/>
    <w:rsid w:val="00DA5243"/>
    <w:rsid w:val="00DB1C73"/>
    <w:rsid w:val="00DB5D84"/>
    <w:rsid w:val="00DC0F77"/>
    <w:rsid w:val="00DC1874"/>
    <w:rsid w:val="00DC44F4"/>
    <w:rsid w:val="00DC511D"/>
    <w:rsid w:val="00DC5DFF"/>
    <w:rsid w:val="00DD1BF0"/>
    <w:rsid w:val="00DD265B"/>
    <w:rsid w:val="00DE4586"/>
    <w:rsid w:val="00DE6A81"/>
    <w:rsid w:val="00DF0BFB"/>
    <w:rsid w:val="00DF1DDF"/>
    <w:rsid w:val="00DF5805"/>
    <w:rsid w:val="00E018D6"/>
    <w:rsid w:val="00E0326A"/>
    <w:rsid w:val="00E05BAD"/>
    <w:rsid w:val="00E10C9E"/>
    <w:rsid w:val="00E12C98"/>
    <w:rsid w:val="00E13251"/>
    <w:rsid w:val="00E1523A"/>
    <w:rsid w:val="00E15902"/>
    <w:rsid w:val="00E22728"/>
    <w:rsid w:val="00E27E74"/>
    <w:rsid w:val="00E31578"/>
    <w:rsid w:val="00E320AB"/>
    <w:rsid w:val="00E330FD"/>
    <w:rsid w:val="00E45439"/>
    <w:rsid w:val="00E455A4"/>
    <w:rsid w:val="00E51FBA"/>
    <w:rsid w:val="00E5555E"/>
    <w:rsid w:val="00E55AA9"/>
    <w:rsid w:val="00E577CD"/>
    <w:rsid w:val="00E64363"/>
    <w:rsid w:val="00E7280C"/>
    <w:rsid w:val="00E84058"/>
    <w:rsid w:val="00EA2B67"/>
    <w:rsid w:val="00EB0355"/>
    <w:rsid w:val="00EB09C0"/>
    <w:rsid w:val="00EB4F58"/>
    <w:rsid w:val="00EB7F6F"/>
    <w:rsid w:val="00ED0750"/>
    <w:rsid w:val="00ED75B0"/>
    <w:rsid w:val="00EE0944"/>
    <w:rsid w:val="00EE18FA"/>
    <w:rsid w:val="00EE23C9"/>
    <w:rsid w:val="00EE2953"/>
    <w:rsid w:val="00EE528B"/>
    <w:rsid w:val="00EF039B"/>
    <w:rsid w:val="00EF0941"/>
    <w:rsid w:val="00F023E4"/>
    <w:rsid w:val="00F04CF6"/>
    <w:rsid w:val="00F06758"/>
    <w:rsid w:val="00F0728A"/>
    <w:rsid w:val="00F135D5"/>
    <w:rsid w:val="00F272E2"/>
    <w:rsid w:val="00F375B3"/>
    <w:rsid w:val="00F40300"/>
    <w:rsid w:val="00F43FB1"/>
    <w:rsid w:val="00F54976"/>
    <w:rsid w:val="00F559F9"/>
    <w:rsid w:val="00F60D7F"/>
    <w:rsid w:val="00F6172E"/>
    <w:rsid w:val="00F67AD1"/>
    <w:rsid w:val="00F72CDD"/>
    <w:rsid w:val="00F72E1F"/>
    <w:rsid w:val="00F73469"/>
    <w:rsid w:val="00F73C57"/>
    <w:rsid w:val="00F765F6"/>
    <w:rsid w:val="00F76B79"/>
    <w:rsid w:val="00F87DD0"/>
    <w:rsid w:val="00F87FF0"/>
    <w:rsid w:val="00F9530A"/>
    <w:rsid w:val="00F953B2"/>
    <w:rsid w:val="00F95F69"/>
    <w:rsid w:val="00FA089E"/>
    <w:rsid w:val="00FA0C81"/>
    <w:rsid w:val="00FA4583"/>
    <w:rsid w:val="00FA702F"/>
    <w:rsid w:val="00FB0796"/>
    <w:rsid w:val="00FB1E34"/>
    <w:rsid w:val="00FB3FB6"/>
    <w:rsid w:val="00FB6254"/>
    <w:rsid w:val="00FC11E9"/>
    <w:rsid w:val="00FC72CD"/>
    <w:rsid w:val="00FD18B5"/>
    <w:rsid w:val="00FD538C"/>
    <w:rsid w:val="00FD61BD"/>
    <w:rsid w:val="00FF1AB7"/>
    <w:rsid w:val="00FF7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988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66988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after="12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6988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after="12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66988"/>
    <w:pPr>
      <w:pBdr>
        <w:top w:val="single" w:sz="6" w:space="2" w:color="3891A7" w:themeColor="accent1"/>
        <w:left w:val="single" w:sz="6" w:space="2" w:color="3891A7" w:themeColor="accent1"/>
      </w:pBdr>
      <w:spacing w:before="300" w:after="0"/>
      <w:ind w:left="567"/>
      <w:outlineLvl w:val="2"/>
    </w:pPr>
    <w:rPr>
      <w:color w:val="1C4853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66988"/>
    <w:pPr>
      <w:pBdr>
        <w:top w:val="dotted" w:sz="6" w:space="2" w:color="3891A7" w:themeColor="accent1"/>
        <w:left w:val="dotted" w:sz="6" w:space="2" w:color="3891A7" w:themeColor="accent1"/>
      </w:pBdr>
      <w:spacing w:before="300" w:after="0"/>
      <w:outlineLvl w:val="3"/>
    </w:pPr>
    <w:rPr>
      <w:caps/>
      <w:color w:val="2A6C7D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6988"/>
    <w:pPr>
      <w:pBdr>
        <w:bottom w:val="single" w:sz="6" w:space="1" w:color="3891A7" w:themeColor="accent1"/>
      </w:pBdr>
      <w:spacing w:before="300" w:after="0"/>
      <w:outlineLvl w:val="4"/>
    </w:pPr>
    <w:rPr>
      <w:caps/>
      <w:color w:val="2A6C7D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6988"/>
    <w:pPr>
      <w:pBdr>
        <w:bottom w:val="dotted" w:sz="6" w:space="1" w:color="3891A7" w:themeColor="accent1"/>
      </w:pBdr>
      <w:spacing w:before="300" w:after="0"/>
      <w:outlineLvl w:val="5"/>
    </w:pPr>
    <w:rPr>
      <w:caps/>
      <w:color w:val="2A6C7D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6988"/>
    <w:pPr>
      <w:spacing w:before="300" w:after="0"/>
      <w:outlineLvl w:val="6"/>
    </w:pPr>
    <w:rPr>
      <w:caps/>
      <w:color w:val="2A6C7D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698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698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6988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366988"/>
    <w:rPr>
      <w:caps/>
      <w:spacing w:val="15"/>
      <w:shd w:val="clear" w:color="auto" w:fill="D3EAF0" w:themeFill="accent1" w:themeFillTint="3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6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698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66988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66988"/>
    <w:rPr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366988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366988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366988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366988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366988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366988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366988"/>
    <w:rPr>
      <w:b/>
      <w:bCs/>
      <w:color w:val="2A6C7D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66988"/>
    <w:pPr>
      <w:spacing w:before="720"/>
    </w:pPr>
    <w:rPr>
      <w:caps/>
      <w:color w:val="3891A7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66988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6698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66988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366988"/>
    <w:rPr>
      <w:b/>
      <w:bCs/>
    </w:rPr>
  </w:style>
  <w:style w:type="character" w:styleId="Accentuation">
    <w:name w:val="Emphasis"/>
    <w:uiPriority w:val="20"/>
    <w:qFormat/>
    <w:rsid w:val="00366988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366988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66988"/>
    <w:rPr>
      <w:sz w:val="20"/>
      <w:szCs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366988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66988"/>
    <w:rPr>
      <w:rFonts w:ascii="Courier New" w:hAnsi="Courier New"/>
      <w:iCs/>
      <w:color w:val="C32D2E" w:themeColor="accent3"/>
    </w:rPr>
  </w:style>
  <w:style w:type="character" w:customStyle="1" w:styleId="CitationCar">
    <w:name w:val="Citation Car"/>
    <w:basedOn w:val="Policepardfaut"/>
    <w:link w:val="Citation"/>
    <w:uiPriority w:val="29"/>
    <w:rsid w:val="00366988"/>
    <w:rPr>
      <w:rFonts w:ascii="Courier New" w:hAnsi="Courier New"/>
      <w:iCs/>
      <w:color w:val="C32D2E" w:themeColor="accent3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66988"/>
    <w:pPr>
      <w:pBdr>
        <w:top w:val="single" w:sz="4" w:space="10" w:color="3891A7" w:themeColor="accent1"/>
        <w:left w:val="single" w:sz="4" w:space="10" w:color="3891A7" w:themeColor="accent1"/>
      </w:pBdr>
      <w:spacing w:after="0"/>
      <w:ind w:left="1296" w:right="1152"/>
      <w:jc w:val="both"/>
    </w:pPr>
    <w:rPr>
      <w:i/>
      <w:iCs/>
      <w:color w:val="3891A7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66988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366988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366988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366988"/>
    <w:rPr>
      <w:b w:val="0"/>
      <w:bCs/>
      <w:i w:val="0"/>
      <w:color w:val="808080" w:themeColor="background1" w:themeShade="80"/>
      <w:sz w:val="20"/>
      <w:bdr w:val="none" w:sz="0" w:space="0" w:color="auto"/>
      <w:shd w:val="clear" w:color="F2F2F2" w:themeColor="background1" w:themeShade="F2" w:fill="auto"/>
    </w:rPr>
  </w:style>
  <w:style w:type="character" w:styleId="Rfrenceintense">
    <w:name w:val="Intense Reference"/>
    <w:uiPriority w:val="32"/>
    <w:qFormat/>
    <w:rsid w:val="00366988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366988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66988"/>
    <w:pPr>
      <w:outlineLvl w:val="9"/>
    </w:pPr>
    <w:rPr>
      <w:lang w:bidi="en-US"/>
    </w:rPr>
  </w:style>
  <w:style w:type="paragraph" w:customStyle="1" w:styleId="Utile">
    <w:name w:val="Utile"/>
    <w:basedOn w:val="Paragraphedeliste"/>
    <w:link w:val="UtileCar"/>
    <w:qFormat/>
    <w:rsid w:val="00366988"/>
    <w:pPr>
      <w:pBdr>
        <w:top w:val="single" w:sz="4" w:space="1" w:color="A6A6A6" w:themeColor="background1" w:themeShade="A6"/>
      </w:pBdr>
    </w:pPr>
    <w:rPr>
      <w:color w:val="808080" w:themeColor="background1" w:themeShade="80"/>
      <w:sz w:val="18"/>
      <w:lang w:val="en-US"/>
    </w:rPr>
  </w:style>
  <w:style w:type="paragraph" w:customStyle="1" w:styleId="Lien">
    <w:name w:val="Lien"/>
    <w:basedOn w:val="Utile"/>
    <w:link w:val="LienCar"/>
    <w:qFormat/>
    <w:rsid w:val="00366988"/>
    <w:rPr>
      <w:color w:val="2A6C7D" w:themeColor="accent1" w:themeShade="BF"/>
      <w:sz w:val="20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66988"/>
    <w:rPr>
      <w:sz w:val="20"/>
      <w:szCs w:val="20"/>
    </w:rPr>
  </w:style>
  <w:style w:type="character" w:customStyle="1" w:styleId="UtileCar">
    <w:name w:val="Utile Car"/>
    <w:basedOn w:val="ParagraphedelisteCar"/>
    <w:link w:val="Utile"/>
    <w:rsid w:val="00366988"/>
    <w:rPr>
      <w:color w:val="808080" w:themeColor="background1" w:themeShade="80"/>
      <w:sz w:val="18"/>
      <w:szCs w:val="20"/>
      <w:lang w:val="en-US"/>
    </w:rPr>
  </w:style>
  <w:style w:type="character" w:customStyle="1" w:styleId="LienCar">
    <w:name w:val="Lien Car"/>
    <w:basedOn w:val="UtileCar"/>
    <w:link w:val="Lien"/>
    <w:rsid w:val="00366988"/>
    <w:rPr>
      <w:color w:val="2A6C7D" w:themeColor="accent1" w:themeShade="BF"/>
      <w:sz w:val="20"/>
      <w:szCs w:val="20"/>
      <w:u w:val="single"/>
      <w:lang w:val="en-US"/>
    </w:rPr>
  </w:style>
  <w:style w:type="character" w:styleId="Textedelespacerserv">
    <w:name w:val="Placeholder Text"/>
    <w:basedOn w:val="Policepardfaut"/>
    <w:uiPriority w:val="99"/>
    <w:semiHidden/>
    <w:rsid w:val="00366988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36698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6988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36698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6988"/>
    <w:rPr>
      <w:sz w:val="20"/>
      <w:szCs w:val="20"/>
    </w:rPr>
  </w:style>
  <w:style w:type="table" w:styleId="Grilledutableau">
    <w:name w:val="Table Grid"/>
    <w:basedOn w:val="TableauNormal"/>
    <w:rsid w:val="0036698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qFormat/>
    <w:rsid w:val="00366988"/>
    <w:pPr>
      <w:spacing w:before="0" w:after="100"/>
      <w:ind w:left="220"/>
    </w:pPr>
    <w:rPr>
      <w:sz w:val="22"/>
      <w:szCs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66988"/>
    <w:pPr>
      <w:spacing w:before="0" w:after="100"/>
    </w:pPr>
    <w:rPr>
      <w:sz w:val="22"/>
      <w:szCs w:val="2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366988"/>
    <w:pPr>
      <w:spacing w:before="0" w:after="100"/>
      <w:ind w:left="440"/>
    </w:pPr>
    <w:rPr>
      <w:sz w:val="22"/>
      <w:szCs w:val="22"/>
      <w:lang w:eastAsia="fr-FR"/>
    </w:rPr>
  </w:style>
  <w:style w:type="table" w:styleId="Listeclaire">
    <w:name w:val="Light List"/>
    <w:basedOn w:val="TableauNormal"/>
    <w:uiPriority w:val="61"/>
    <w:rsid w:val="00366988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abledesillustrations">
    <w:name w:val="table of figures"/>
    <w:basedOn w:val="Normal"/>
    <w:next w:val="Normal"/>
    <w:uiPriority w:val="99"/>
    <w:unhideWhenUsed/>
    <w:rsid w:val="00366988"/>
    <w:pPr>
      <w:spacing w:after="0"/>
    </w:pPr>
  </w:style>
  <w:style w:type="table" w:styleId="Listeclaire-Accent4">
    <w:name w:val="Light List Accent 4"/>
    <w:basedOn w:val="TableauNormal"/>
    <w:uiPriority w:val="61"/>
    <w:rsid w:val="00366988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AA33" w:themeColor="accent4"/>
        <w:left w:val="single" w:sz="8" w:space="0" w:color="84AA33" w:themeColor="accent4"/>
        <w:bottom w:val="single" w:sz="8" w:space="0" w:color="84AA33" w:themeColor="accent4"/>
        <w:right w:val="single" w:sz="8" w:space="0" w:color="84AA3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A3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A33" w:themeColor="accent4"/>
          <w:left w:val="single" w:sz="8" w:space="0" w:color="84AA33" w:themeColor="accent4"/>
          <w:bottom w:val="single" w:sz="8" w:space="0" w:color="84AA33" w:themeColor="accent4"/>
          <w:right w:val="single" w:sz="8" w:space="0" w:color="84AA3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A33" w:themeColor="accent4"/>
          <w:left w:val="single" w:sz="8" w:space="0" w:color="84AA33" w:themeColor="accent4"/>
          <w:bottom w:val="single" w:sz="8" w:space="0" w:color="84AA33" w:themeColor="accent4"/>
          <w:right w:val="single" w:sz="8" w:space="0" w:color="84AA33" w:themeColor="accent4"/>
        </w:tcBorders>
      </w:tcPr>
    </w:tblStylePr>
    <w:tblStylePr w:type="band1Horz">
      <w:tblPr/>
      <w:tcPr>
        <w:tcBorders>
          <w:top w:val="single" w:sz="8" w:space="0" w:color="84AA33" w:themeColor="accent4"/>
          <w:left w:val="single" w:sz="8" w:space="0" w:color="84AA33" w:themeColor="accent4"/>
          <w:bottom w:val="single" w:sz="8" w:space="0" w:color="84AA33" w:themeColor="accent4"/>
          <w:right w:val="single" w:sz="8" w:space="0" w:color="84AA33" w:themeColor="accent4"/>
        </w:tcBorders>
      </w:tcPr>
    </w:tblStylePr>
  </w:style>
  <w:style w:type="paragraph" w:customStyle="1" w:styleId="Code">
    <w:name w:val="Code"/>
    <w:basedOn w:val="Normal"/>
    <w:link w:val="CodeCar"/>
    <w:qFormat/>
    <w:rsid w:val="00366988"/>
    <w:pPr>
      <w:pBdr>
        <w:top w:val="single" w:sz="36" w:space="1" w:color="262626" w:themeColor="text1" w:themeTint="D9"/>
        <w:left w:val="single" w:sz="36" w:space="4" w:color="262626" w:themeColor="text1" w:themeTint="D9"/>
        <w:bottom w:val="single" w:sz="36" w:space="1" w:color="262626" w:themeColor="text1" w:themeTint="D9"/>
        <w:right w:val="single" w:sz="36" w:space="4" w:color="262626" w:themeColor="text1" w:themeTint="D9"/>
      </w:pBdr>
      <w:shd w:val="clear" w:color="auto" w:fill="262626" w:themeFill="text1" w:themeFillTint="D9"/>
      <w:spacing w:before="120" w:after="120" w:line="240" w:lineRule="auto"/>
    </w:pPr>
    <w:rPr>
      <w:rFonts w:ascii="Courier New" w:hAnsi="Courier New"/>
      <w:b/>
      <w:color w:val="FFFFFF" w:themeColor="background1"/>
    </w:rPr>
  </w:style>
  <w:style w:type="character" w:customStyle="1" w:styleId="CodeCar">
    <w:name w:val="Code Car"/>
    <w:basedOn w:val="CitationCar"/>
    <w:link w:val="Code"/>
    <w:rsid w:val="00366988"/>
    <w:rPr>
      <w:rFonts w:ascii="Courier New" w:hAnsi="Courier New"/>
      <w:b/>
      <w:iCs w:val="0"/>
      <w:color w:val="FFFFFF" w:themeColor="background1"/>
      <w:sz w:val="20"/>
      <w:szCs w:val="20"/>
      <w:shd w:val="clear" w:color="auto" w:fill="262626" w:themeFill="text1" w:themeFillTint="D9"/>
    </w:rPr>
  </w:style>
  <w:style w:type="table" w:styleId="Listeclaire-Accent3">
    <w:name w:val="Light List Accent 3"/>
    <w:basedOn w:val="TableauNormal"/>
    <w:uiPriority w:val="61"/>
    <w:rsid w:val="00172E6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32D2E" w:themeColor="accent3"/>
        <w:left w:val="single" w:sz="8" w:space="0" w:color="C32D2E" w:themeColor="accent3"/>
        <w:bottom w:val="single" w:sz="8" w:space="0" w:color="C32D2E" w:themeColor="accent3"/>
        <w:right w:val="single" w:sz="8" w:space="0" w:color="C32D2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2D2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2D2E" w:themeColor="accent3"/>
          <w:left w:val="single" w:sz="8" w:space="0" w:color="C32D2E" w:themeColor="accent3"/>
          <w:bottom w:val="single" w:sz="8" w:space="0" w:color="C32D2E" w:themeColor="accent3"/>
          <w:right w:val="single" w:sz="8" w:space="0" w:color="C32D2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2D2E" w:themeColor="accent3"/>
          <w:left w:val="single" w:sz="8" w:space="0" w:color="C32D2E" w:themeColor="accent3"/>
          <w:bottom w:val="single" w:sz="8" w:space="0" w:color="C32D2E" w:themeColor="accent3"/>
          <w:right w:val="single" w:sz="8" w:space="0" w:color="C32D2E" w:themeColor="accent3"/>
        </w:tcBorders>
      </w:tcPr>
    </w:tblStylePr>
    <w:tblStylePr w:type="band1Horz">
      <w:tblPr/>
      <w:tcPr>
        <w:tcBorders>
          <w:top w:val="single" w:sz="8" w:space="0" w:color="C32D2E" w:themeColor="accent3"/>
          <w:left w:val="single" w:sz="8" w:space="0" w:color="C32D2E" w:themeColor="accent3"/>
          <w:bottom w:val="single" w:sz="8" w:space="0" w:color="C32D2E" w:themeColor="accent3"/>
          <w:right w:val="single" w:sz="8" w:space="0" w:color="C32D2E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8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4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42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26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jhipster.tech/installation/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s://docs.docker.com/engine/installation/linux/docker-ce/centos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Documents\Mes%20Projets\01%20-%20Mod&#232;les\modele.dotx" TargetMode="External"/></Relationships>
</file>

<file path=word/theme/theme1.xml><?xml version="1.0" encoding="utf-8"?>
<a:theme xmlns:a="http://schemas.openxmlformats.org/drawingml/2006/main" name="Composit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mpos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5000"/>
                <a:satMod val="300000"/>
              </a:schemeClr>
            </a:gs>
            <a:gs pos="12000">
              <a:schemeClr val="phClr">
                <a:tint val="50000"/>
                <a:shade val="90000"/>
                <a:satMod val="250000"/>
              </a:schemeClr>
            </a:gs>
            <a:gs pos="100000">
              <a:schemeClr val="phClr">
                <a:tint val="85000"/>
                <a:shade val="7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75000"/>
                <a:shade val="95000"/>
                <a:satMod val="175000"/>
              </a:schemeClr>
            </a:gs>
            <a:gs pos="12000">
              <a:schemeClr val="phClr">
                <a:tint val="90000"/>
                <a:shade val="90000"/>
                <a:satMod val="150000"/>
              </a:schemeClr>
            </a:gs>
            <a:gs pos="100000">
              <a:schemeClr val="phClr">
                <a:tint val="100000"/>
                <a:shade val="75000"/>
                <a:satMod val="150000"/>
              </a:schemeClr>
            </a:gs>
          </a:gsLst>
          <a:lin ang="16200000" scaled="1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freezing" dir="t">
              <a:rot lat="0" lon="0" rev="6000000"/>
            </a:lightRig>
          </a:scene3d>
          <a:sp3d contourW="12700" prstMaterial="dkEdge">
            <a:bevelT w="44450" h="25400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10000"/>
                <a:lumMod val="80000"/>
              </a:schemeClr>
            </a:gs>
            <a:gs pos="79000">
              <a:schemeClr val="phClr">
                <a:tint val="100000"/>
                <a:shade val="90000"/>
                <a:satMod val="105000"/>
                <a:lumMod val="100000"/>
              </a:schemeClr>
            </a:gs>
            <a:gs pos="100000">
              <a:schemeClr val="phClr">
                <a:tint val="95000"/>
                <a:shade val="100000"/>
                <a:satMod val="110000"/>
                <a:lumMod val="11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hade val="100000"/>
                <a:satMod val="100000"/>
                <a:lumMod val="110000"/>
              </a:schemeClr>
            </a:gs>
            <a:gs pos="83000">
              <a:schemeClr val="phClr">
                <a:shade val="75000"/>
                <a:satMod val="200000"/>
              </a:schemeClr>
            </a:gs>
            <a:gs pos="100000">
              <a:schemeClr val="phClr">
                <a:shade val="90000"/>
                <a:satMod val="200000"/>
              </a:schemeClr>
            </a:gs>
          </a:gsLst>
          <a:path path="circle">
            <a:fillToRect l="75000" t="100000" b="3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2013-12-25T00:00:00</PublishDate>
  <Abstract>Ce document est destiné aux développeurs qui souhaitent mettre en place un environnement de développement.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C7D871-40B7-4E2D-81FE-4E26029D1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modele.dotx</Template>
  <TotalTime>2552</TotalTime>
  <Pages>11</Pages>
  <Words>1771</Words>
  <Characters>9744</Characters>
  <Application>Microsoft Office Word</Application>
  <DocSecurity>0</DocSecurity>
  <Lines>81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d’installation</vt:lpstr>
    </vt:vector>
  </TitlesOfParts>
  <Company>Version 1.0</Company>
  <LinksUpToDate>false</LinksUpToDate>
  <CharactersWithSpaces>11493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d’installation</dc:title>
  <dc:subject>Dossier d’installation de l’environnement de développement v1.0</dc:subject>
  <dc:creator>Thomas GIRAULT</dc:creator>
  <cp:lastModifiedBy>Thomas GIRAULT</cp:lastModifiedBy>
  <cp:revision>703</cp:revision>
  <cp:lastPrinted>2013-12-25T22:28:00Z</cp:lastPrinted>
  <dcterms:created xsi:type="dcterms:W3CDTF">2011-12-01T21:14:00Z</dcterms:created>
  <dcterms:modified xsi:type="dcterms:W3CDTF">2018-01-13T16:01:00Z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$_IPADRESS">
    <vt:lpwstr>192.168.0.100</vt:lpwstr>
  </property>
  <property fmtid="{D5CDD505-2E9C-101B-9397-08002B2CF9AE}" pid="3" name="$_NETWORK">
    <vt:lpwstr>192.168.0.0</vt:lpwstr>
  </property>
  <property fmtid="{D5CDD505-2E9C-101B-9397-08002B2CF9AE}" pid="4" name="$_GATEWAY">
    <vt:lpwstr>192.168.0.1</vt:lpwstr>
  </property>
  <property fmtid="{D5CDD505-2E9C-101B-9397-08002B2CF9AE}" pid="5" name="$_NETMASK">
    <vt:lpwstr>255.255.255.0</vt:lpwstr>
  </property>
  <property fmtid="{D5CDD505-2E9C-101B-9397-08002B2CF9AE}" pid="6" name="$_BROADCAST">
    <vt:lpwstr>192.168.0.255</vt:lpwstr>
  </property>
  <property fmtid="{D5CDD505-2E9C-101B-9397-08002B2CF9AE}" pid="7" name="$_DNS1">
    <vt:lpwstr>8.8.8.8</vt:lpwstr>
  </property>
  <property fmtid="{D5CDD505-2E9C-101B-9397-08002B2CF9AE}" pid="8" name="$_DNS2">
    <vt:lpwstr>8.8.4.4</vt:lpwstr>
  </property>
  <property fmtid="{D5CDD505-2E9C-101B-9397-08002B2CF9AE}" pid="9" name="$_FQDN">
    <vt:lpwstr>slnxmasterint01.fr.local</vt:lpwstr>
  </property>
  <property fmtid="{D5CDD505-2E9C-101B-9397-08002B2CF9AE}" pid="10" name="$_HOSTNAME">
    <vt:lpwstr>slnxmasterint01</vt:lpwstr>
  </property>
  <property fmtid="{D5CDD505-2E9C-101B-9397-08002B2CF9AE}" pid="11" name="$_DOMAIN">
    <vt:lpwstr>.fr.local</vt:lpwstr>
  </property>
</Properties>
</file>